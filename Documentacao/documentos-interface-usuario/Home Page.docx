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DD34C2" w:rsidR="00DD34C2" w:rsidP="00DD34C2" w:rsidRDefault="00DD34C2" w14:paraId="672A6659" wp14:textId="77777777">
      <w:pPr>
        <w:spacing w:line="360" w:lineRule="auto"/>
        <w:rPr>
          <w:rFonts w:ascii="Arial" w:hAnsi="Arial" w:cs="Arial"/>
          <w:sz w:val="24"/>
          <w:szCs w:val="24"/>
        </w:rPr>
      </w:pPr>
      <w:bookmarkStart w:name="_Toc421009965" w:id="0"/>
      <w:bookmarkStart w:name="_Toc421013317" w:id="1"/>
      <w:bookmarkStart w:name="_Toc421098382" w:id="2"/>
    </w:p>
    <w:p xmlns:wp14="http://schemas.microsoft.com/office/word/2010/wordml" w:rsidRPr="00DD34C2" w:rsidR="00DD34C2" w:rsidP="00DD34C2" w:rsidRDefault="00DD34C2" w14:paraId="0A37501D" wp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577606" w:rsidR="00065A76" w:rsidP="00F46CBE" w:rsidRDefault="00065A76" w14:paraId="319DE2FC" wp14:textId="1CB9F0F9">
      <w:pPr>
        <w:pStyle w:val="Ttulo5"/>
        <w:keepLines w:val="1"/>
        <w:rPr>
          <w:rFonts w:ascii="Times New Roman" w:hAnsi="Times New Roman"/>
        </w:rPr>
      </w:pPr>
      <w:bookmarkStart w:name="_Toc254818273" w:id="3"/>
      <w:bookmarkEnd w:id="0"/>
      <w:bookmarkEnd w:id="1"/>
      <w:bookmarkEnd w:id="2"/>
      <w:r w:rsidRPr="615AB411" w:rsidR="00065A76">
        <w:rPr>
          <w:rFonts w:ascii="Times New Roman" w:hAnsi="Times New Roman"/>
        </w:rPr>
        <w:t xml:space="preserve">Interface de usuário </w:t>
      </w:r>
      <w:r w:rsidRPr="615AB411" w:rsidR="00F46CBE">
        <w:rPr>
          <w:rFonts w:ascii="Times New Roman" w:hAnsi="Times New Roman"/>
        </w:rPr>
        <w:t>&lt;</w:t>
      </w:r>
      <w:r w:rsidRPr="615AB411" w:rsidR="06B981A0">
        <w:rPr>
          <w:rFonts w:ascii="Times New Roman" w:hAnsi="Times New Roman"/>
        </w:rPr>
        <w:t>Home Page</w:t>
      </w:r>
      <w:r w:rsidRPr="615AB411" w:rsidR="00F46CBE">
        <w:rPr>
          <w:rFonts w:ascii="Times New Roman" w:hAnsi="Times New Roman"/>
        </w:rPr>
        <w:t>&gt;</w:t>
      </w:r>
      <w:bookmarkEnd w:id="3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:rsidTr="1991F534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  <w:tcMar/>
          </w:tcPr>
          <w:p w:rsidRPr="00577606" w:rsidR="00065A76" w:rsidP="00A37183" w:rsidRDefault="00F46CBE" w14:paraId="29887DBA" wp14:textId="3CE67FD4">
            <w:pPr>
              <w:pStyle w:val="Tabela"/>
            </w:pPr>
            <w:r w:rsidR="523C840F">
              <w:rPr/>
              <w:t xml:space="preserve">A tela deve ter um design limpo e intuitivo, com uma barra superior contendo a logo da Distribuidora Ferreira à esquerda e um ícone de notificação à direita. À esquerda da tela, </w:t>
            </w:r>
            <w:r w:rsidR="06DFDB8E">
              <w:rPr/>
              <w:t>deve existir</w:t>
            </w:r>
            <w:r w:rsidR="523C840F">
              <w:rPr/>
              <w:t xml:space="preserve"> uma </w:t>
            </w:r>
            <w:r w:rsidR="523C840F">
              <w:rPr/>
              <w:t>nav</w:t>
            </w:r>
            <w:r w:rsidR="523C840F">
              <w:rPr/>
              <w:t xml:space="preserve"> bar com as opções: Home, Vendas, Produtos, Estoque e Comandas. Ao centro</w:t>
            </w:r>
            <w:r w:rsidR="5A581C2A">
              <w:rPr/>
              <w:t xml:space="preserve"> da tela, abaixo da barra superior, </w:t>
            </w:r>
            <w:r w:rsidR="628CC575">
              <w:rPr/>
              <w:t xml:space="preserve">existirá </w:t>
            </w:r>
            <w:r w:rsidR="5A581C2A">
              <w:rPr/>
              <w:t>outra barra com o título da página (Página Inicial). Abaixo disso</w:t>
            </w:r>
            <w:r w:rsidR="319C3661">
              <w:rPr/>
              <w:t xml:space="preserve">, </w:t>
            </w:r>
            <w:r w:rsidR="74F8CCED">
              <w:rPr/>
              <w:t>três botões: Novo produto, Nova venda e Nova comanda. Abaixo dos botões, terão três campos contendo estatísticas: Faturamento diário, Faturamento mensal e uma lista das últimas vendas.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1991F534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00A37183" w:rsidRDefault="00AD49AE" w14:paraId="6A05A809" wp14:textId="319B9745">
            <w:pPr>
              <w:pStyle w:val="Tabela"/>
            </w:pPr>
            <w:r w:rsidR="2B36995E">
              <w:rPr/>
              <w:t xml:space="preserve">Esta é a interface principal do sistema, acessível após o login bem-sucedido. Pela </w:t>
            </w:r>
            <w:r w:rsidR="2B36995E">
              <w:rPr/>
              <w:t>nav</w:t>
            </w:r>
            <w:r w:rsidR="2B36995E">
              <w:rPr/>
              <w:t>-bar, é possível acessar as páginas especificadas na descrição.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484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515"/>
        <w:gridCol w:w="934"/>
        <w:gridCol w:w="1275"/>
        <w:gridCol w:w="1380"/>
        <w:gridCol w:w="1890"/>
      </w:tblGrid>
      <w:tr xmlns:wp14="http://schemas.microsoft.com/office/word/2010/wordml" w:rsidRPr="00577606" w:rsidR="00065A76" w:rsidTr="1991F534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065A76" w:rsidP="00C92E3A" w:rsidRDefault="00065A76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065A76" w:rsidP="00C92E3A" w:rsidRDefault="00065A76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515" w:type="dxa"/>
            <w:tcMar/>
          </w:tcPr>
          <w:p w:rsidRPr="00577606" w:rsidR="00065A76" w:rsidP="00C92E3A" w:rsidRDefault="00065A76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934" w:type="dxa"/>
            <w:tcMar/>
          </w:tcPr>
          <w:p w:rsidRPr="00577606" w:rsidR="00065A76" w:rsidP="00C92E3A" w:rsidRDefault="00065A76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  <w:tcMar/>
          </w:tcPr>
          <w:p w:rsidRPr="00577606" w:rsidR="00065A76" w:rsidP="00C92E3A" w:rsidRDefault="00065A76" w14:paraId="656C898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1380" w:type="dxa"/>
            <w:tcMar/>
          </w:tcPr>
          <w:p w:rsidRPr="00577606" w:rsidR="00065A76" w:rsidP="00C92E3A" w:rsidRDefault="00065A76" w14:paraId="7444BE6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890" w:type="dxa"/>
            <w:tcMar/>
          </w:tcPr>
          <w:p w:rsidRPr="00577606" w:rsidR="00065A76" w:rsidP="00C92E3A" w:rsidRDefault="00065A76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1991F534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0D0B940D" wp14:textId="68FFCFC4">
            <w:pPr>
              <w:pStyle w:val="Tabela"/>
            </w:pPr>
            <w:r w:rsidR="51C68B07">
              <w:rPr/>
              <w:t>Nav Bar</w:t>
            </w:r>
          </w:p>
        </w:tc>
        <w:tc>
          <w:tcPr>
            <w:tcW w:w="1515" w:type="dxa"/>
            <w:tcMar/>
          </w:tcPr>
          <w:p w:rsidRPr="00577606" w:rsidR="00065A76" w:rsidP="00A37183" w:rsidRDefault="00065A76" w14:paraId="0E27B00A" wp14:textId="2AE40AB8">
            <w:pPr>
              <w:pStyle w:val="Tabela"/>
            </w:pPr>
            <w:r w:rsidR="51C68B07">
              <w:rPr/>
              <w:t>Barra de navegação com as opções: Home, Vendas, Produtos, Estoque e Comandas</w:t>
            </w:r>
          </w:p>
        </w:tc>
        <w:tc>
          <w:tcPr>
            <w:tcW w:w="934" w:type="dxa"/>
            <w:tcMar/>
          </w:tcPr>
          <w:p w:rsidRPr="00577606" w:rsidR="00065A76" w:rsidP="1991F534" w:rsidRDefault="00065A76" w14:paraId="60061E4C" wp14:textId="29DF9B8D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51C68B07">
              <w:rPr/>
              <w:t>N/A</w:t>
            </w:r>
          </w:p>
        </w:tc>
        <w:tc>
          <w:tcPr>
            <w:tcW w:w="1275" w:type="dxa"/>
            <w:tcMar/>
          </w:tcPr>
          <w:p w:rsidRPr="00577606" w:rsidR="00065A76" w:rsidP="00A37183" w:rsidRDefault="00065A76" w14:paraId="44EAFD9C" wp14:textId="6BDD13A3">
            <w:pPr>
              <w:pStyle w:val="Tabela"/>
            </w:pPr>
            <w:r w:rsidR="51C68B07">
              <w:rPr/>
              <w:t>Texto</w:t>
            </w:r>
          </w:p>
        </w:tc>
        <w:tc>
          <w:tcPr>
            <w:tcW w:w="1380" w:type="dxa"/>
            <w:tcMar/>
          </w:tcPr>
          <w:p w:rsidRPr="00577606" w:rsidR="00065A76" w:rsidP="00A37183" w:rsidRDefault="00065A76" w14:paraId="4B94D5A5" wp14:textId="75DEB383">
            <w:pPr>
              <w:pStyle w:val="Tabela"/>
            </w:pPr>
            <w:r w:rsidR="51C68B07">
              <w:rPr/>
              <w:t>Menu</w:t>
            </w:r>
          </w:p>
        </w:tc>
        <w:tc>
          <w:tcPr>
            <w:tcW w:w="1890" w:type="dxa"/>
            <w:tcMar/>
          </w:tcPr>
          <w:p w:rsidRPr="00577606" w:rsidR="005C5584" w:rsidP="00A37183" w:rsidRDefault="005C5584" w14:paraId="3DEEC669" wp14:textId="2333974C">
            <w:pPr>
              <w:pStyle w:val="Tabela"/>
            </w:pPr>
            <w:r w:rsidR="51C68B07">
              <w:rPr/>
              <w:t>Deve destacar a opção selecionada</w:t>
            </w:r>
          </w:p>
        </w:tc>
      </w:tr>
      <w:tr xmlns:wp14="http://schemas.microsoft.com/office/word/2010/wordml" w:rsidRPr="00577606" w:rsidR="00065A76" w:rsidTr="1991F534" w14:paraId="3656B9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45FB0818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882421" w:rsidRDefault="00065A76" w14:paraId="049F31CB" wp14:textId="61965F86">
            <w:pPr>
              <w:pStyle w:val="Tabela"/>
            </w:pPr>
            <w:r w:rsidR="51C68B07">
              <w:rPr/>
              <w:t>Botões</w:t>
            </w:r>
          </w:p>
        </w:tc>
        <w:tc>
          <w:tcPr>
            <w:tcW w:w="1515" w:type="dxa"/>
            <w:tcMar/>
          </w:tcPr>
          <w:p w:rsidRPr="00577606" w:rsidR="00065A76" w:rsidP="00A37183" w:rsidRDefault="00065A76" w14:paraId="53128261" wp14:textId="2C4F99AA">
            <w:pPr>
              <w:pStyle w:val="Tabela"/>
            </w:pPr>
            <w:r w:rsidR="51C68B07">
              <w:rPr/>
              <w:t>Três botões para ações rápidas: Novo produto, Nova venda, Nova comanda</w:t>
            </w:r>
          </w:p>
        </w:tc>
        <w:tc>
          <w:tcPr>
            <w:tcW w:w="934" w:type="dxa"/>
            <w:tcMar/>
          </w:tcPr>
          <w:p w:rsidRPr="00577606" w:rsidR="00065A76" w:rsidP="00A37183" w:rsidRDefault="00065A76" w14:paraId="62486C05" wp14:textId="7F12BD45">
            <w:pPr>
              <w:pStyle w:val="Tabela"/>
            </w:pPr>
            <w:r w:rsidR="51C68B07">
              <w:rPr/>
              <w:t>N/A</w:t>
            </w:r>
          </w:p>
        </w:tc>
        <w:tc>
          <w:tcPr>
            <w:tcW w:w="1275" w:type="dxa"/>
            <w:tcMar/>
          </w:tcPr>
          <w:p w:rsidRPr="00577606" w:rsidR="00065A76" w:rsidP="00A37183" w:rsidRDefault="00065A76" w14:paraId="4101652C" wp14:textId="57F96021">
            <w:pPr>
              <w:pStyle w:val="Tabela"/>
            </w:pPr>
            <w:r w:rsidR="51C68B07">
              <w:rPr/>
              <w:t>Texto</w:t>
            </w:r>
          </w:p>
        </w:tc>
        <w:tc>
          <w:tcPr>
            <w:tcW w:w="1380" w:type="dxa"/>
            <w:tcMar/>
          </w:tcPr>
          <w:p w:rsidRPr="00577606" w:rsidR="00065A76" w:rsidP="00A37183" w:rsidRDefault="00065A76" w14:paraId="4B99056E" wp14:textId="3101FC47">
            <w:pPr>
              <w:pStyle w:val="Tabela"/>
            </w:pPr>
            <w:r w:rsidR="51C68B07">
              <w:rPr/>
              <w:t>Botão</w:t>
            </w:r>
          </w:p>
        </w:tc>
        <w:tc>
          <w:tcPr>
            <w:tcW w:w="1890" w:type="dxa"/>
            <w:tcMar/>
          </w:tcPr>
          <w:p w:rsidRPr="00577606" w:rsidR="00065A76" w:rsidP="00A37183" w:rsidRDefault="00065A76" w14:paraId="1299C43A" wp14:textId="36204625">
            <w:pPr>
              <w:pStyle w:val="Tabela"/>
            </w:pPr>
            <w:r w:rsidR="51C68B07">
              <w:rPr/>
              <w:t>N/A</w:t>
            </w:r>
          </w:p>
        </w:tc>
      </w:tr>
      <w:tr xmlns:wp14="http://schemas.microsoft.com/office/word/2010/wordml" w:rsidRPr="00577606" w:rsidR="00065A76" w:rsidTr="1991F534" w14:paraId="4DDBEF0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3461D779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3CF2D8B6" wp14:textId="0E7D01B4">
            <w:pPr>
              <w:pStyle w:val="Tabela"/>
            </w:pPr>
            <w:r w:rsidR="4785B5DF">
              <w:rPr/>
              <w:t>Estatísticas</w:t>
            </w:r>
          </w:p>
        </w:tc>
        <w:tc>
          <w:tcPr>
            <w:tcW w:w="1515" w:type="dxa"/>
            <w:tcMar/>
          </w:tcPr>
          <w:p w:rsidRPr="00577606" w:rsidR="00065A76" w:rsidP="00A37183" w:rsidRDefault="00065A76" w14:paraId="0FB78278" wp14:textId="6F21DDD4">
            <w:pPr>
              <w:pStyle w:val="Tabela"/>
            </w:pPr>
            <w:r w:rsidR="4785B5DF">
              <w:rPr/>
              <w:t>Três campos com estatísticas: Faturamento diário, Faturamento mensal e Lista das últimas vendas</w:t>
            </w:r>
          </w:p>
        </w:tc>
        <w:tc>
          <w:tcPr>
            <w:tcW w:w="934" w:type="dxa"/>
            <w:tcMar/>
          </w:tcPr>
          <w:p w:rsidRPr="00577606" w:rsidR="00065A76" w:rsidP="00A37183" w:rsidRDefault="00065A76" w14:paraId="1FC39945" wp14:textId="1F6893A8">
            <w:pPr>
              <w:pStyle w:val="Tabela"/>
            </w:pPr>
            <w:r w:rsidR="4785B5DF">
              <w:rPr/>
              <w:t>N/A</w:t>
            </w:r>
          </w:p>
        </w:tc>
        <w:tc>
          <w:tcPr>
            <w:tcW w:w="1275" w:type="dxa"/>
            <w:tcMar/>
          </w:tcPr>
          <w:p w:rsidRPr="00577606" w:rsidR="00065A76" w:rsidP="005D7F11" w:rsidRDefault="00065A76" w14:paraId="0562CB0E" wp14:textId="7D0B1B46">
            <w:pPr>
              <w:pStyle w:val="Tabela"/>
            </w:pPr>
            <w:r w:rsidR="4785B5DF">
              <w:rPr/>
              <w:t>Texto/Lista</w:t>
            </w:r>
          </w:p>
        </w:tc>
        <w:tc>
          <w:tcPr>
            <w:tcW w:w="1380" w:type="dxa"/>
            <w:tcMar/>
          </w:tcPr>
          <w:p w:rsidRPr="00577606" w:rsidR="00065A76" w:rsidP="00A37183" w:rsidRDefault="00065A76" w14:paraId="34CE0A41" wp14:textId="6F89EDC3">
            <w:pPr>
              <w:pStyle w:val="Tabela"/>
            </w:pPr>
            <w:r w:rsidR="4785B5DF">
              <w:rPr/>
              <w:t>Informação</w:t>
            </w:r>
          </w:p>
        </w:tc>
        <w:tc>
          <w:tcPr>
            <w:tcW w:w="1890" w:type="dxa"/>
            <w:tcMar/>
          </w:tcPr>
          <w:p w:rsidRPr="00577606" w:rsidR="00065A76" w:rsidP="00A37183" w:rsidRDefault="00065A76" w14:paraId="62EBF3C5" wp14:textId="613A7B25">
            <w:pPr>
              <w:pStyle w:val="Tabela"/>
            </w:pPr>
            <w:r w:rsidR="4785B5DF">
              <w:rPr/>
              <w:t>Deve atualizar automaticamente</w:t>
            </w:r>
          </w:p>
        </w:tc>
      </w:tr>
    </w:tbl>
    <w:p xmlns:wp14="http://schemas.microsoft.com/office/word/2010/wordml" w:rsidRPr="00577606" w:rsidR="00065A76" w:rsidP="00A37183" w:rsidRDefault="00065A76" w14:paraId="1F3B140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1991F534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1991F534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p14:textId="3B709E93">
            <w:pPr>
              <w:pStyle w:val="Tabela"/>
            </w:pPr>
            <w:r w:rsidR="411F1F7B">
              <w:rPr/>
              <w:t>Nav Bar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7DF4E37C" wp14:textId="4BB95E03">
            <w:pPr>
              <w:pStyle w:val="Tabela"/>
            </w:pPr>
            <w:r w:rsidR="411F1F7B">
              <w:rPr/>
              <w:t>Navegação entre as diferentes seções do sistema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349698BD">
            <w:pPr>
              <w:pStyle w:val="Tabela"/>
            </w:pPr>
            <w:r w:rsidR="411F1F7B">
              <w:rPr/>
              <w:t>N/A</w:t>
            </w:r>
          </w:p>
        </w:tc>
      </w:tr>
      <w:tr xmlns:wp14="http://schemas.microsoft.com/office/word/2010/wordml" w:rsidRPr="00577606" w:rsidR="00EA7AD4" w:rsidTr="1991F534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722B00AE" wp14:textId="1371DA1A">
            <w:pPr>
              <w:pStyle w:val="Tabela"/>
            </w:pPr>
            <w:r w:rsidR="411F1F7B">
              <w:rPr/>
              <w:t>Botões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42C6D796" wp14:textId="070C5427">
            <w:pPr>
              <w:pStyle w:val="Tabela"/>
            </w:pPr>
            <w:r w:rsidR="411F1F7B">
              <w:rPr/>
              <w:t>Realiza ações rápidas: Novo Produto, Nova venda, Nova comanda (Janelas modais)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6E1831B3" wp14:textId="7B3449F2">
            <w:pPr>
              <w:pStyle w:val="Tabela"/>
            </w:pPr>
            <w:r w:rsidR="411F1F7B">
              <w:rPr/>
              <w:t>N/A</w:t>
            </w:r>
          </w:p>
        </w:tc>
      </w:tr>
      <w:tr xmlns:wp14="http://schemas.microsoft.com/office/word/2010/wordml" w:rsidRPr="00577606" w:rsidR="00EA7AD4" w:rsidTr="1991F534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1991F534" w:rsidRDefault="00EA7AD4" w14:paraId="2DE403A5" wp14:textId="44E747FE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411F1F7B">
              <w:rPr/>
              <w:t>Ícone de notificação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62431CDC" wp14:textId="44F63BA8">
            <w:pPr>
              <w:pStyle w:val="Tabela"/>
            </w:pPr>
            <w:r w:rsidR="411F1F7B">
              <w:rPr/>
              <w:t>Abre a barra de notificação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9E398E2" wp14:textId="5B9A6061">
            <w:pPr>
              <w:pStyle w:val="Tabela"/>
            </w:pPr>
            <w:r w:rsidR="411F1F7B">
              <w:rPr/>
              <w:t>N/A</w:t>
            </w:r>
          </w:p>
        </w:tc>
      </w:tr>
      <w:tr xmlns:wp14="http://schemas.microsoft.com/office/word/2010/wordml" w:rsidRPr="00577606" w:rsidR="00E31ADC" w:rsidTr="1991F534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384BA73E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31ADC" w:rsidP="00A37183" w:rsidRDefault="00E31ADC" w14:paraId="34B3F2EB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31ADC" w:rsidP="00A37183" w:rsidRDefault="00E31AD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1991F534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FE2D3D" w:rsidP="00A37183" w:rsidRDefault="00FE2D3D" w14:paraId="4F904CB7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FE2D3D" w:rsidP="00A37183" w:rsidRDefault="00FE2D3D" w14:paraId="06971CD3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FE2D3D" w:rsidP="00A37183" w:rsidRDefault="00FE2D3D" w14:paraId="2A1F701D" wp14:textId="77777777">
            <w:pPr>
              <w:pStyle w:val="Tabela"/>
            </w:pPr>
          </w:p>
        </w:tc>
      </w:tr>
    </w:tbl>
    <w:p xmlns:wp14="http://schemas.microsoft.com/office/word/2010/wordml" w:rsidRPr="00980576" w:rsidR="00FA5BCD" w:rsidP="00A06049" w:rsidRDefault="00FA5BCD" w14:paraId="1FE2DD96" wp14:textId="77777777">
      <w:pPr>
        <w:pStyle w:val="Ttulo5"/>
        <w:numPr>
          <w:numId w:val="0"/>
        </w:numPr>
        <w:rPr>
          <w:rFonts w:ascii="Times New Roman" w:hAnsi="Times New Roman"/>
          <w:b w:val="0"/>
          <w:bCs w:val="0"/>
          <w:highlight w:val="yellow"/>
        </w:rPr>
      </w:pPr>
    </w:p>
    <w:p w:rsidR="411F1F7B" w:rsidP="1991F534" w:rsidRDefault="411F1F7B" w14:paraId="3AE69BA0" w14:textId="12CDF5E9">
      <w:pPr>
        <w:pStyle w:val="Ttulo6"/>
        <w:keepLines w:val="1"/>
        <w:rPr>
          <w:rFonts w:ascii="Times New Roman" w:hAnsi="Times New Roman"/>
        </w:rPr>
      </w:pPr>
      <w:r w:rsidRPr="20344D55" w:rsidR="1C9A086A">
        <w:rPr>
          <w:rFonts w:ascii="Times New Roman" w:hAnsi="Times New Roman"/>
        </w:rPr>
        <w:t>Elementos gráficos</w:t>
      </w:r>
    </w:p>
    <w:tbl>
      <w:tblPr>
        <w:tblW w:w="0" w:type="auto"/>
        <w:tblBorders>
          <w:top w:val="double" w:color="auto" w:sz="6"/>
          <w:left w:val="double" w:color="auto" w:sz="6"/>
          <w:bottom w:val="double" w:color="auto" w:sz="6"/>
          <w:right w:val="double" w:color="auto" w:sz="6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1991F534" w:rsidTr="1991F534" w14:paraId="3A958C7A">
        <w:trPr>
          <w:trHeight w:val="300"/>
        </w:trPr>
        <w:tc>
          <w:tcPr>
            <w:tcW w:w="1063" w:type="dxa"/>
            <w:tcMar/>
          </w:tcPr>
          <w:p w:rsidR="1991F534" w:rsidP="1991F534" w:rsidRDefault="1991F534" w14:paraId="1C016532">
            <w:pPr>
              <w:pStyle w:val="Tabela"/>
              <w:jc w:val="center"/>
              <w:rPr>
                <w:b w:val="1"/>
                <w:bCs w:val="1"/>
              </w:rPr>
            </w:pPr>
            <w:r w:rsidRPr="1991F534" w:rsidR="1991F534">
              <w:rPr>
                <w:b w:val="1"/>
                <w:bCs w:val="1"/>
              </w:rPr>
              <w:t>Número</w:t>
            </w:r>
          </w:p>
        </w:tc>
        <w:tc>
          <w:tcPr>
            <w:tcW w:w="1559" w:type="dxa"/>
            <w:tcMar/>
          </w:tcPr>
          <w:p w:rsidR="1991F534" w:rsidP="1991F534" w:rsidRDefault="1991F534" w14:paraId="301E5061">
            <w:pPr>
              <w:pStyle w:val="Tabela"/>
              <w:jc w:val="center"/>
              <w:rPr>
                <w:b w:val="1"/>
                <w:bCs w:val="1"/>
              </w:rPr>
            </w:pPr>
            <w:r w:rsidRPr="1991F534" w:rsidR="1991F534">
              <w:rPr>
                <w:b w:val="1"/>
                <w:bCs w:val="1"/>
              </w:rPr>
              <w:t>Nome</w:t>
            </w:r>
          </w:p>
        </w:tc>
        <w:tc>
          <w:tcPr>
            <w:tcW w:w="4111" w:type="dxa"/>
            <w:tcMar/>
          </w:tcPr>
          <w:p w:rsidR="378C5A72" w:rsidP="1991F534" w:rsidRDefault="378C5A72" w14:paraId="188F8CE6" w14:textId="62631BF0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center"/>
            </w:pPr>
            <w:r w:rsidRPr="1991F534" w:rsidR="378C5A72">
              <w:rPr>
                <w:b w:val="1"/>
                <w:bCs w:val="1"/>
              </w:rPr>
              <w:t>Descrição</w:t>
            </w:r>
          </w:p>
        </w:tc>
        <w:tc>
          <w:tcPr>
            <w:tcW w:w="2457" w:type="dxa"/>
            <w:tcMar/>
          </w:tcPr>
          <w:p w:rsidR="378C5A72" w:rsidP="1991F534" w:rsidRDefault="378C5A72" w14:paraId="45251BB6" w14:textId="4F4543A5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center"/>
            </w:pPr>
            <w:r w:rsidRPr="1991F534" w:rsidR="378C5A72">
              <w:rPr>
                <w:b w:val="1"/>
                <w:bCs w:val="1"/>
              </w:rPr>
              <w:t>Localização</w:t>
            </w:r>
          </w:p>
        </w:tc>
      </w:tr>
      <w:tr w:rsidR="1991F534" w:rsidTr="1991F534" w14:paraId="0F6DBAD4">
        <w:trPr>
          <w:trHeight w:val="300"/>
        </w:trPr>
        <w:tc>
          <w:tcPr>
            <w:tcW w:w="1063" w:type="dxa"/>
            <w:tcMar/>
          </w:tcPr>
          <w:p w:rsidR="16DECD0B" w:rsidP="1991F534" w:rsidRDefault="16DECD0B" w14:paraId="60390ADB" w14:textId="328C1712">
            <w:pPr>
              <w:pStyle w:val="Tabela"/>
              <w:ind w:left="0"/>
              <w:jc w:val="center"/>
            </w:pPr>
            <w:r w:rsidR="16DECD0B">
              <w:rPr/>
              <w:t>1</w:t>
            </w:r>
          </w:p>
        </w:tc>
        <w:tc>
          <w:tcPr>
            <w:tcW w:w="1559" w:type="dxa"/>
            <w:tcMar/>
          </w:tcPr>
          <w:p w:rsidR="0B97064B" w:rsidP="1991F534" w:rsidRDefault="0B97064B" w14:paraId="2EC1BE85" w14:textId="697EBC6D">
            <w:pPr>
              <w:pStyle w:val="Tabela"/>
            </w:pPr>
            <w:r w:rsidR="0B97064B">
              <w:rPr/>
              <w:t>Logo Distribuidora Ferreira</w:t>
            </w:r>
          </w:p>
        </w:tc>
        <w:tc>
          <w:tcPr>
            <w:tcW w:w="4111" w:type="dxa"/>
            <w:tcMar/>
          </w:tcPr>
          <w:p w:rsidR="0B97064B" w:rsidP="1991F534" w:rsidRDefault="0B97064B" w14:paraId="188DF123" w14:textId="533EDD69">
            <w:pPr>
              <w:pStyle w:val="Tabela"/>
            </w:pPr>
            <w:r w:rsidR="0B97064B">
              <w:rPr/>
              <w:t>Logo da empresa</w:t>
            </w:r>
          </w:p>
        </w:tc>
        <w:tc>
          <w:tcPr>
            <w:tcW w:w="2457" w:type="dxa"/>
            <w:tcMar/>
          </w:tcPr>
          <w:p w:rsidR="0B97064B" w:rsidP="1991F534" w:rsidRDefault="0B97064B" w14:paraId="478C8B51" w14:textId="497E8B03">
            <w:pPr>
              <w:pStyle w:val="Tabela"/>
            </w:pPr>
            <w:r w:rsidR="0B97064B">
              <w:rPr/>
              <w:t>Barra superior da tela</w:t>
            </w:r>
            <w:r w:rsidR="28D5EF51">
              <w:rPr/>
              <w:t>, à esquerda</w:t>
            </w:r>
          </w:p>
        </w:tc>
      </w:tr>
      <w:tr w:rsidR="1991F534" w:rsidTr="1991F534" w14:paraId="29763E57">
        <w:trPr>
          <w:trHeight w:val="300"/>
        </w:trPr>
        <w:tc>
          <w:tcPr>
            <w:tcW w:w="1063" w:type="dxa"/>
            <w:tcMar/>
          </w:tcPr>
          <w:p w:rsidR="51BE4951" w:rsidP="1991F534" w:rsidRDefault="51BE4951" w14:paraId="0373ADF5" w14:textId="1D4FA98A">
            <w:pPr>
              <w:pStyle w:val="Tabela"/>
              <w:ind w:left="0"/>
              <w:jc w:val="center"/>
            </w:pPr>
            <w:r w:rsidR="51BE4951">
              <w:rPr/>
              <w:t>2</w:t>
            </w:r>
          </w:p>
        </w:tc>
        <w:tc>
          <w:tcPr>
            <w:tcW w:w="1559" w:type="dxa"/>
            <w:tcMar/>
          </w:tcPr>
          <w:p w:rsidR="0AC71B1E" w:rsidP="1991F534" w:rsidRDefault="0AC71B1E" w14:paraId="0ED8D424" w14:textId="1417599D">
            <w:pPr>
              <w:pStyle w:val="Tabela"/>
            </w:pPr>
            <w:r w:rsidR="0AC71B1E">
              <w:rPr/>
              <w:t>Ícone de notificação</w:t>
            </w:r>
          </w:p>
        </w:tc>
        <w:tc>
          <w:tcPr>
            <w:tcW w:w="4111" w:type="dxa"/>
            <w:tcMar/>
          </w:tcPr>
          <w:p w:rsidR="0AC71B1E" w:rsidP="1991F534" w:rsidRDefault="0AC71B1E" w14:paraId="19F51A3B" w14:textId="5BC5ADC5">
            <w:pPr>
              <w:pStyle w:val="Tabela"/>
            </w:pPr>
            <w:r w:rsidR="0AC71B1E">
              <w:rPr/>
              <w:t>Ícone clicável que abre a barra de notificações</w:t>
            </w:r>
          </w:p>
        </w:tc>
        <w:tc>
          <w:tcPr>
            <w:tcW w:w="2457" w:type="dxa"/>
            <w:tcMar/>
          </w:tcPr>
          <w:p w:rsidR="18B02C0D" w:rsidP="1991F534" w:rsidRDefault="18B02C0D" w14:paraId="7FA5561F" w14:textId="435D48A8">
            <w:pPr>
              <w:pStyle w:val="Tabela"/>
            </w:pPr>
            <w:r w:rsidR="18B02C0D">
              <w:rPr/>
              <w:t>Barra superior da tela, à direita</w:t>
            </w:r>
          </w:p>
        </w:tc>
      </w:tr>
      <w:tr w:rsidR="1991F534" w:rsidTr="1991F534" w14:paraId="563C011E">
        <w:trPr>
          <w:trHeight w:val="300"/>
        </w:trPr>
        <w:tc>
          <w:tcPr>
            <w:tcW w:w="1063" w:type="dxa"/>
            <w:tcMar/>
          </w:tcPr>
          <w:p w:rsidR="753B78F6" w:rsidP="1991F534" w:rsidRDefault="753B78F6" w14:paraId="5C791943" w14:textId="4D266740">
            <w:pPr>
              <w:pStyle w:val="Tabela"/>
              <w:ind w:left="0"/>
              <w:jc w:val="center"/>
            </w:pPr>
            <w:r w:rsidR="753B78F6">
              <w:rPr/>
              <w:t>3</w:t>
            </w:r>
          </w:p>
        </w:tc>
        <w:tc>
          <w:tcPr>
            <w:tcW w:w="1559" w:type="dxa"/>
            <w:tcMar/>
          </w:tcPr>
          <w:p w:rsidR="31A0FAD3" w:rsidP="1991F534" w:rsidRDefault="31A0FAD3" w14:paraId="3A5275F6" w14:textId="72F35F98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31A0FAD3">
              <w:rPr/>
              <w:t>Ícones Nav Bar</w:t>
            </w:r>
          </w:p>
        </w:tc>
        <w:tc>
          <w:tcPr>
            <w:tcW w:w="4111" w:type="dxa"/>
            <w:tcMar/>
          </w:tcPr>
          <w:p w:rsidR="78CE3826" w:rsidP="1991F534" w:rsidRDefault="78CE3826" w14:paraId="21AAEB67" w14:textId="5F6818B7">
            <w:pPr>
              <w:pStyle w:val="Tabela"/>
            </w:pPr>
            <w:r w:rsidR="78CE3826">
              <w:rPr/>
              <w:t>Ícones que remetem às opções: Home, Vendas, Produtos, Estoque e Comandas</w:t>
            </w:r>
          </w:p>
        </w:tc>
        <w:tc>
          <w:tcPr>
            <w:tcW w:w="2457" w:type="dxa"/>
            <w:tcMar/>
          </w:tcPr>
          <w:p w:rsidR="408FE959" w:rsidP="1991F534" w:rsidRDefault="408FE959" w14:paraId="432D2693" w14:textId="473841E4">
            <w:pPr>
              <w:pStyle w:val="Tabela"/>
            </w:pPr>
            <w:r w:rsidR="408FE959">
              <w:rPr/>
              <w:t>Nav</w:t>
            </w:r>
            <w:r w:rsidR="408FE959">
              <w:rPr/>
              <w:t xml:space="preserve"> Bar, à</w:t>
            </w:r>
            <w:r w:rsidR="408FE959">
              <w:rPr/>
              <w:t xml:space="preserve"> esquerda da tela</w:t>
            </w:r>
          </w:p>
        </w:tc>
      </w:tr>
      <w:tr w:rsidR="1991F534" w:rsidTr="1991F534" w14:paraId="59D68334">
        <w:trPr>
          <w:trHeight w:val="300"/>
        </w:trPr>
        <w:tc>
          <w:tcPr>
            <w:tcW w:w="1063" w:type="dxa"/>
            <w:tcMar/>
          </w:tcPr>
          <w:p w:rsidR="62A0386A" w:rsidP="1991F534" w:rsidRDefault="62A0386A" w14:paraId="3D99759A" w14:textId="536349FA">
            <w:pPr>
              <w:pStyle w:val="Tabela"/>
              <w:ind w:left="0"/>
              <w:jc w:val="center"/>
            </w:pPr>
            <w:r w:rsidR="62A0386A">
              <w:rPr/>
              <w:t>4</w:t>
            </w:r>
          </w:p>
        </w:tc>
        <w:tc>
          <w:tcPr>
            <w:tcW w:w="1559" w:type="dxa"/>
            <w:tcMar/>
          </w:tcPr>
          <w:p w:rsidR="6963FCCC" w:rsidP="1991F534" w:rsidRDefault="6963FCCC" w14:paraId="2849A639" w14:textId="79909188">
            <w:pPr>
              <w:pStyle w:val="Tabela"/>
            </w:pPr>
            <w:r w:rsidR="6963FCCC">
              <w:rPr/>
              <w:t>Ícones Botões</w:t>
            </w:r>
          </w:p>
        </w:tc>
        <w:tc>
          <w:tcPr>
            <w:tcW w:w="4111" w:type="dxa"/>
            <w:tcMar/>
          </w:tcPr>
          <w:p w:rsidR="6963FCCC" w:rsidP="1991F534" w:rsidRDefault="6963FCCC" w14:paraId="4CA97602" w14:textId="491656C5">
            <w:pPr>
              <w:pStyle w:val="Tabela"/>
            </w:pPr>
            <w:r w:rsidR="6963FCCC">
              <w:rPr/>
              <w:t>Ícones que remetem às ações: Novo produto, Nova venda, Nova comanda</w:t>
            </w:r>
          </w:p>
        </w:tc>
        <w:tc>
          <w:tcPr>
            <w:tcW w:w="2457" w:type="dxa"/>
            <w:tcMar/>
          </w:tcPr>
          <w:p w:rsidR="6963FCCC" w:rsidP="1991F534" w:rsidRDefault="6963FCCC" w14:paraId="18880829" w14:textId="3247BC44">
            <w:pPr>
              <w:pStyle w:val="Tabela"/>
            </w:pPr>
            <w:r w:rsidR="6963FCCC">
              <w:rPr/>
              <w:t>Abaixo do título da página</w:t>
            </w:r>
          </w:p>
        </w:tc>
      </w:tr>
      <w:tr w:rsidR="1991F534" w:rsidTr="1991F534" w14:paraId="07392E33">
        <w:trPr>
          <w:trHeight w:val="300"/>
        </w:trPr>
        <w:tc>
          <w:tcPr>
            <w:tcW w:w="1063" w:type="dxa"/>
            <w:tcMar/>
          </w:tcPr>
          <w:p w:rsidR="62A0386A" w:rsidP="1991F534" w:rsidRDefault="62A0386A" w14:paraId="0E3CAE4A" w14:textId="171FD39B">
            <w:pPr>
              <w:pStyle w:val="Tabela"/>
              <w:ind w:left="0"/>
              <w:jc w:val="center"/>
            </w:pPr>
            <w:r w:rsidR="62A0386A">
              <w:rPr/>
              <w:t>5</w:t>
            </w:r>
          </w:p>
        </w:tc>
        <w:tc>
          <w:tcPr>
            <w:tcW w:w="1559" w:type="dxa"/>
            <w:tcMar/>
          </w:tcPr>
          <w:p w:rsidR="08519A8C" w:rsidP="1991F534" w:rsidRDefault="08519A8C" w14:paraId="3DCC4B73" w14:textId="3172E887">
            <w:pPr>
              <w:pStyle w:val="Tabela"/>
            </w:pPr>
            <w:r w:rsidR="08519A8C">
              <w:rPr/>
              <w:t xml:space="preserve">Ícones </w:t>
            </w:r>
            <w:r w:rsidR="08519A8C">
              <w:rPr/>
              <w:t>Estatísticas</w:t>
            </w:r>
          </w:p>
        </w:tc>
        <w:tc>
          <w:tcPr>
            <w:tcW w:w="4111" w:type="dxa"/>
            <w:tcMar/>
          </w:tcPr>
          <w:p w:rsidR="08519A8C" w:rsidP="1991F534" w:rsidRDefault="08519A8C" w14:paraId="7A163E00" w14:textId="55403894">
            <w:pPr>
              <w:pStyle w:val="Tabela"/>
            </w:pPr>
            <w:r w:rsidR="08519A8C">
              <w:rPr/>
              <w:t>Ícones que remetem às estatísticas: Faturamento diário, Faturamento mensal e Lista das últimas vendas</w:t>
            </w:r>
          </w:p>
        </w:tc>
        <w:tc>
          <w:tcPr>
            <w:tcW w:w="2457" w:type="dxa"/>
            <w:tcMar/>
          </w:tcPr>
          <w:p w:rsidR="08519A8C" w:rsidP="1991F534" w:rsidRDefault="08519A8C" w14:paraId="5FCB189B" w14:textId="670735BB">
            <w:pPr>
              <w:pStyle w:val="Tabela"/>
            </w:pPr>
            <w:r w:rsidR="08519A8C">
              <w:rPr/>
              <w:t>Abaixo dos botões</w:t>
            </w:r>
          </w:p>
        </w:tc>
      </w:tr>
    </w:tbl>
    <w:p w:rsidR="1991F534" w:rsidP="1991F534" w:rsidRDefault="1991F534" w14:paraId="4C851648" w14:textId="2D824449">
      <w:pPr>
        <w:pStyle w:val="Corpodetexto"/>
        <w:rPr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A34A6" w:rsidRDefault="00FA34A6" w14:paraId="27357532" wp14:textId="77777777">
      <w:r>
        <w:separator/>
      </w:r>
    </w:p>
  </w:endnote>
  <w:endnote w:type="continuationSeparator" w:id="0">
    <w:p xmlns:wp14="http://schemas.microsoft.com/office/word/2010/wordml" w:rsidR="00FA34A6" w:rsidRDefault="00FA34A6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A34A6" w:rsidRDefault="00FA34A6" w14:paraId="4BDB5498" wp14:textId="77777777">
      <w:r>
        <w:separator/>
      </w:r>
    </w:p>
  </w:footnote>
  <w:footnote w:type="continuationSeparator" w:id="0">
    <w:p xmlns:wp14="http://schemas.microsoft.com/office/word/2010/wordml" w:rsidR="00FA34A6" w:rsidRDefault="00FA34A6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D327C" w:rsidR="00E63E4A" w:rsidRDefault="00F46CBE" w14:paraId="62A90509" wp14:textId="77777777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FE6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073137">
    <w:abstractNumId w:val="95"/>
  </w:num>
  <w:num w:numId="2" w16cid:durableId="218129301">
    <w:abstractNumId w:val="89"/>
  </w:num>
  <w:num w:numId="3" w16cid:durableId="392777124">
    <w:abstractNumId w:val="21"/>
  </w:num>
  <w:num w:numId="4" w16cid:durableId="1088966544">
    <w:abstractNumId w:val="60"/>
  </w:num>
  <w:num w:numId="5" w16cid:durableId="324674053">
    <w:abstractNumId w:val="93"/>
  </w:num>
  <w:num w:numId="6" w16cid:durableId="1413703241">
    <w:abstractNumId w:val="16"/>
  </w:num>
  <w:num w:numId="7" w16cid:durableId="1264798484">
    <w:abstractNumId w:val="36"/>
  </w:num>
  <w:num w:numId="8" w16cid:durableId="1998455561">
    <w:abstractNumId w:val="29"/>
  </w:num>
  <w:num w:numId="9" w16cid:durableId="621807221">
    <w:abstractNumId w:val="92"/>
  </w:num>
  <w:num w:numId="10" w16cid:durableId="1932666834">
    <w:abstractNumId w:val="3"/>
  </w:num>
  <w:num w:numId="11" w16cid:durableId="1685865578">
    <w:abstractNumId w:val="37"/>
  </w:num>
  <w:num w:numId="12" w16cid:durableId="1394498656">
    <w:abstractNumId w:val="85"/>
  </w:num>
  <w:num w:numId="13" w16cid:durableId="661348969">
    <w:abstractNumId w:val="87"/>
  </w:num>
  <w:num w:numId="14" w16cid:durableId="470943180">
    <w:abstractNumId w:val="67"/>
  </w:num>
  <w:num w:numId="15" w16cid:durableId="155151832">
    <w:abstractNumId w:val="63"/>
  </w:num>
  <w:num w:numId="16" w16cid:durableId="1235817894">
    <w:abstractNumId w:val="50"/>
  </w:num>
  <w:num w:numId="17" w16cid:durableId="587933664">
    <w:abstractNumId w:val="33"/>
  </w:num>
  <w:num w:numId="18" w16cid:durableId="2066487404">
    <w:abstractNumId w:val="56"/>
  </w:num>
  <w:num w:numId="19" w16cid:durableId="493837754">
    <w:abstractNumId w:val="53"/>
  </w:num>
  <w:num w:numId="20" w16cid:durableId="45490406">
    <w:abstractNumId w:val="65"/>
  </w:num>
  <w:num w:numId="21" w16cid:durableId="1045062932">
    <w:abstractNumId w:val="31"/>
  </w:num>
  <w:num w:numId="22" w16cid:durableId="61873032">
    <w:abstractNumId w:val="44"/>
  </w:num>
  <w:num w:numId="23" w16cid:durableId="1568419976">
    <w:abstractNumId w:val="69"/>
  </w:num>
  <w:num w:numId="24" w16cid:durableId="10298923">
    <w:abstractNumId w:val="45"/>
  </w:num>
  <w:num w:numId="25" w16cid:durableId="2112192494">
    <w:abstractNumId w:val="47"/>
  </w:num>
  <w:num w:numId="26" w16cid:durableId="772283337">
    <w:abstractNumId w:val="106"/>
  </w:num>
  <w:num w:numId="27" w16cid:durableId="475495859">
    <w:abstractNumId w:val="68"/>
  </w:num>
  <w:num w:numId="28" w16cid:durableId="520972947">
    <w:abstractNumId w:val="46"/>
  </w:num>
  <w:num w:numId="29" w16cid:durableId="1488865269">
    <w:abstractNumId w:val="26"/>
  </w:num>
  <w:num w:numId="30" w16cid:durableId="1047530098">
    <w:abstractNumId w:val="13"/>
  </w:num>
  <w:num w:numId="31" w16cid:durableId="1808400692">
    <w:abstractNumId w:val="80"/>
  </w:num>
  <w:num w:numId="32" w16cid:durableId="1542093463">
    <w:abstractNumId w:val="40"/>
  </w:num>
  <w:num w:numId="33" w16cid:durableId="1337879749">
    <w:abstractNumId w:val="59"/>
  </w:num>
  <w:num w:numId="34" w16cid:durableId="2111656640">
    <w:abstractNumId w:val="75"/>
  </w:num>
  <w:num w:numId="35" w16cid:durableId="1434979242">
    <w:abstractNumId w:val="97"/>
  </w:num>
  <w:num w:numId="36" w16cid:durableId="892930728">
    <w:abstractNumId w:val="39"/>
  </w:num>
  <w:num w:numId="37" w16cid:durableId="8021649">
    <w:abstractNumId w:val="52"/>
  </w:num>
  <w:num w:numId="38" w16cid:durableId="64882458">
    <w:abstractNumId w:val="23"/>
  </w:num>
  <w:num w:numId="39" w16cid:durableId="630596281">
    <w:abstractNumId w:val="25"/>
  </w:num>
  <w:num w:numId="40" w16cid:durableId="1289125569">
    <w:abstractNumId w:val="49"/>
  </w:num>
  <w:num w:numId="41" w16cid:durableId="2078823858">
    <w:abstractNumId w:val="55"/>
  </w:num>
  <w:num w:numId="42" w16cid:durableId="1337683171">
    <w:abstractNumId w:val="86"/>
  </w:num>
  <w:num w:numId="43" w16cid:durableId="514880510">
    <w:abstractNumId w:val="17"/>
  </w:num>
  <w:num w:numId="44" w16cid:durableId="924151199">
    <w:abstractNumId w:val="9"/>
  </w:num>
  <w:num w:numId="45" w16cid:durableId="1270969451">
    <w:abstractNumId w:val="19"/>
  </w:num>
  <w:num w:numId="46" w16cid:durableId="2120952122">
    <w:abstractNumId w:val="105"/>
  </w:num>
  <w:num w:numId="47" w16cid:durableId="1486699245">
    <w:abstractNumId w:val="8"/>
  </w:num>
  <w:num w:numId="48" w16cid:durableId="1675690961">
    <w:abstractNumId w:val="94"/>
  </w:num>
  <w:num w:numId="49" w16cid:durableId="228198989">
    <w:abstractNumId w:val="38"/>
  </w:num>
  <w:num w:numId="50" w16cid:durableId="1652975817">
    <w:abstractNumId w:val="99"/>
  </w:num>
  <w:num w:numId="51" w16cid:durableId="973371564">
    <w:abstractNumId w:val="11"/>
  </w:num>
  <w:num w:numId="52" w16cid:durableId="953832741">
    <w:abstractNumId w:val="24"/>
  </w:num>
  <w:num w:numId="53" w16cid:durableId="920523892">
    <w:abstractNumId w:val="103"/>
  </w:num>
  <w:num w:numId="54" w16cid:durableId="1475223669">
    <w:abstractNumId w:val="20"/>
  </w:num>
  <w:num w:numId="55" w16cid:durableId="1353533195">
    <w:abstractNumId w:val="57"/>
  </w:num>
  <w:num w:numId="56" w16cid:durableId="1005551154">
    <w:abstractNumId w:val="64"/>
  </w:num>
  <w:num w:numId="57" w16cid:durableId="204293215">
    <w:abstractNumId w:val="2"/>
  </w:num>
  <w:num w:numId="58" w16cid:durableId="585308441">
    <w:abstractNumId w:val="51"/>
  </w:num>
  <w:num w:numId="59" w16cid:durableId="295523438">
    <w:abstractNumId w:val="76"/>
  </w:num>
  <w:num w:numId="60" w16cid:durableId="1345522521">
    <w:abstractNumId w:val="15"/>
  </w:num>
  <w:num w:numId="61" w16cid:durableId="314919848">
    <w:abstractNumId w:val="101"/>
  </w:num>
  <w:num w:numId="62" w16cid:durableId="803893556">
    <w:abstractNumId w:val="41"/>
  </w:num>
  <w:num w:numId="63" w16cid:durableId="522746414">
    <w:abstractNumId w:val="66"/>
  </w:num>
  <w:num w:numId="64" w16cid:durableId="2089378182">
    <w:abstractNumId w:val="35"/>
  </w:num>
  <w:num w:numId="65" w16cid:durableId="197013941">
    <w:abstractNumId w:val="5"/>
  </w:num>
  <w:num w:numId="66" w16cid:durableId="811675006">
    <w:abstractNumId w:val="79"/>
  </w:num>
  <w:num w:numId="67" w16cid:durableId="1964723361">
    <w:abstractNumId w:val="1"/>
  </w:num>
  <w:num w:numId="68" w16cid:durableId="85732696">
    <w:abstractNumId w:val="62"/>
  </w:num>
  <w:num w:numId="69" w16cid:durableId="1229263686">
    <w:abstractNumId w:val="72"/>
  </w:num>
  <w:num w:numId="70" w16cid:durableId="316110285">
    <w:abstractNumId w:val="30"/>
  </w:num>
  <w:num w:numId="71" w16cid:durableId="217398574">
    <w:abstractNumId w:val="58"/>
  </w:num>
  <w:num w:numId="72" w16cid:durableId="1474322909">
    <w:abstractNumId w:val="88"/>
  </w:num>
  <w:num w:numId="73" w16cid:durableId="525683248">
    <w:abstractNumId w:val="83"/>
  </w:num>
  <w:num w:numId="74" w16cid:durableId="1288851999">
    <w:abstractNumId w:val="81"/>
  </w:num>
  <w:num w:numId="75" w16cid:durableId="861167391">
    <w:abstractNumId w:val="73"/>
  </w:num>
  <w:num w:numId="76" w16cid:durableId="1806507878">
    <w:abstractNumId w:val="98"/>
  </w:num>
  <w:num w:numId="77" w16cid:durableId="1451624435">
    <w:abstractNumId w:val="70"/>
  </w:num>
  <w:num w:numId="78" w16cid:durableId="322899657">
    <w:abstractNumId w:val="96"/>
  </w:num>
  <w:num w:numId="79" w16cid:durableId="1530875717">
    <w:abstractNumId w:val="100"/>
  </w:num>
  <w:num w:numId="80" w16cid:durableId="1385790010">
    <w:abstractNumId w:val="82"/>
  </w:num>
  <w:num w:numId="81" w16cid:durableId="1675258321">
    <w:abstractNumId w:val="10"/>
  </w:num>
  <w:num w:numId="82" w16cid:durableId="1180311212">
    <w:abstractNumId w:val="102"/>
  </w:num>
  <w:num w:numId="83" w16cid:durableId="1825120429">
    <w:abstractNumId w:val="54"/>
  </w:num>
  <w:num w:numId="84" w16cid:durableId="1299799051">
    <w:abstractNumId w:val="84"/>
  </w:num>
  <w:num w:numId="85" w16cid:durableId="1754860489">
    <w:abstractNumId w:val="74"/>
  </w:num>
  <w:num w:numId="86" w16cid:durableId="1538473375">
    <w:abstractNumId w:val="91"/>
  </w:num>
  <w:num w:numId="87" w16cid:durableId="1210649620">
    <w:abstractNumId w:val="61"/>
  </w:num>
  <w:num w:numId="88" w16cid:durableId="219219680">
    <w:abstractNumId w:val="71"/>
  </w:num>
  <w:num w:numId="89" w16cid:durableId="1952929680">
    <w:abstractNumId w:val="22"/>
  </w:num>
  <w:num w:numId="90" w16cid:durableId="158814026">
    <w:abstractNumId w:val="6"/>
  </w:num>
  <w:num w:numId="91" w16cid:durableId="327370923">
    <w:abstractNumId w:val="77"/>
  </w:num>
  <w:num w:numId="92" w16cid:durableId="435827419">
    <w:abstractNumId w:val="28"/>
  </w:num>
  <w:num w:numId="93" w16cid:durableId="1254053747">
    <w:abstractNumId w:val="14"/>
  </w:num>
  <w:num w:numId="94" w16cid:durableId="308174388">
    <w:abstractNumId w:val="32"/>
  </w:num>
  <w:num w:numId="95" w16cid:durableId="841899632">
    <w:abstractNumId w:val="27"/>
  </w:num>
  <w:num w:numId="96" w16cid:durableId="1273249039">
    <w:abstractNumId w:val="43"/>
  </w:num>
  <w:num w:numId="97" w16cid:durableId="930428655">
    <w:abstractNumId w:val="4"/>
  </w:num>
  <w:num w:numId="98" w16cid:durableId="681975020">
    <w:abstractNumId w:val="18"/>
  </w:num>
  <w:num w:numId="99" w16cid:durableId="984895771">
    <w:abstractNumId w:val="90"/>
  </w:num>
  <w:num w:numId="100" w16cid:durableId="1223560039">
    <w:abstractNumId w:val="78"/>
  </w:num>
  <w:num w:numId="101" w16cid:durableId="735274783">
    <w:abstractNumId w:val="34"/>
  </w:num>
  <w:num w:numId="102" w16cid:durableId="1746804596">
    <w:abstractNumId w:val="104"/>
  </w:num>
  <w:num w:numId="103" w16cid:durableId="1400399577">
    <w:abstractNumId w:val="48"/>
  </w:num>
  <w:num w:numId="104" w16cid:durableId="1556239908">
    <w:abstractNumId w:val="42"/>
  </w:num>
  <w:num w:numId="105" w16cid:durableId="1648512138">
    <w:abstractNumId w:val="7"/>
  </w:num>
  <w:num w:numId="106" w16cid:durableId="396056434">
    <w:abstractNumId w:val="12"/>
  </w:num>
  <w:num w:numId="107" w16cid:durableId="2042628465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4E77"/>
    <w:rsid w:val="00004E77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6B981A0"/>
    <w:rsid w:val="06DFDB8E"/>
    <w:rsid w:val="08519A8C"/>
    <w:rsid w:val="0A3E68F6"/>
    <w:rsid w:val="0AC71B1E"/>
    <w:rsid w:val="0B09B65B"/>
    <w:rsid w:val="0B97064B"/>
    <w:rsid w:val="158345B1"/>
    <w:rsid w:val="168484D5"/>
    <w:rsid w:val="16DECD0B"/>
    <w:rsid w:val="18B02C0D"/>
    <w:rsid w:val="1991F534"/>
    <w:rsid w:val="1C9A086A"/>
    <w:rsid w:val="1CF3C659"/>
    <w:rsid w:val="202B671B"/>
    <w:rsid w:val="20344D55"/>
    <w:rsid w:val="28D5EF51"/>
    <w:rsid w:val="28D8F7C3"/>
    <w:rsid w:val="2B2C22C3"/>
    <w:rsid w:val="2B36995E"/>
    <w:rsid w:val="2B609D91"/>
    <w:rsid w:val="2D11D7A9"/>
    <w:rsid w:val="2D934089"/>
    <w:rsid w:val="2EADA80A"/>
    <w:rsid w:val="2EADA80A"/>
    <w:rsid w:val="319C3661"/>
    <w:rsid w:val="31A0FAD3"/>
    <w:rsid w:val="3292E5E0"/>
    <w:rsid w:val="378C5A72"/>
    <w:rsid w:val="408FE959"/>
    <w:rsid w:val="411F1F7B"/>
    <w:rsid w:val="450C68CA"/>
    <w:rsid w:val="4785B5DF"/>
    <w:rsid w:val="4844098C"/>
    <w:rsid w:val="494548B0"/>
    <w:rsid w:val="4C7CE972"/>
    <w:rsid w:val="51BE4951"/>
    <w:rsid w:val="51C68B07"/>
    <w:rsid w:val="523C840F"/>
    <w:rsid w:val="58F0FFED"/>
    <w:rsid w:val="5934C7EC"/>
    <w:rsid w:val="5A581C2A"/>
    <w:rsid w:val="5AB545DC"/>
    <w:rsid w:val="615AB411"/>
    <w:rsid w:val="628CC575"/>
    <w:rsid w:val="62A0386A"/>
    <w:rsid w:val="6963FCCC"/>
    <w:rsid w:val="74F8CCED"/>
    <w:rsid w:val="753B78F6"/>
    <w:rsid w:val="77B40448"/>
    <w:rsid w:val="77CD2CA5"/>
    <w:rsid w:val="78CE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DA54820"/>
  <w15:chartTrackingRefBased/>
  <w15:docId w15:val="{9F534E92-3656-4F37-B785-6BF2BD6E41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Gabriel Ramos Ferreira</lastModifiedBy>
  <revision>1134</revision>
  <lastPrinted>1601-01-01T00:00:00.0000000Z</lastPrinted>
  <dcterms:created xsi:type="dcterms:W3CDTF">2024-03-10T16:42:00.0000000Z</dcterms:created>
  <dcterms:modified xsi:type="dcterms:W3CDTF">2024-03-11T13:48:47.3574330Z</dcterms:modified>
</coreProperties>
</file>