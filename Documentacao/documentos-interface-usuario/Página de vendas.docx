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D34C2" w:rsidR="00DD34C2" w:rsidP="00DD34C2" w:rsidRDefault="00DD34C2" w14:paraId="672A6659" wp14:textId="77777777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p xmlns:wp14="http://schemas.microsoft.com/office/word/2010/wordml" w:rsidRPr="00DD34C2" w:rsidR="00DD34C2" w:rsidP="00DD34C2" w:rsidRDefault="00DD34C2" w14:paraId="0A37501D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577606" w:rsidR="00065A76" w:rsidP="00F46CBE" w:rsidRDefault="00065A76" w14:paraId="319DE2FC" wp14:textId="5547857B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309DA26D" w:rsidR="00065A76">
        <w:rPr>
          <w:rFonts w:ascii="Times New Roman" w:hAnsi="Times New Roman"/>
        </w:rPr>
        <w:t xml:space="preserve">Interface de usuário </w:t>
      </w:r>
      <w:r w:rsidRPr="309DA26D" w:rsidR="00F46CBE">
        <w:rPr>
          <w:rFonts w:ascii="Times New Roman" w:hAnsi="Times New Roman"/>
        </w:rPr>
        <w:t>&lt;</w:t>
      </w:r>
      <w:r w:rsidRPr="309DA26D" w:rsidR="72D60859">
        <w:rPr>
          <w:rFonts w:ascii="Times New Roman" w:hAnsi="Times New Roman"/>
        </w:rPr>
        <w:t>Página de Vendas</w:t>
      </w:r>
      <w:r w:rsidRPr="309DA26D" w:rsidR="00F46CBE">
        <w:rPr>
          <w:rFonts w:ascii="Times New Roman" w:hAnsi="Times New Roman"/>
        </w:rPr>
        <w:t>&gt;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309DA26D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37183" w:rsidRDefault="00F46CBE" w14:paraId="29887DBA" wp14:textId="56336E41">
            <w:pPr>
              <w:pStyle w:val="Tabela"/>
            </w:pPr>
            <w:r w:rsidR="7A850EE4">
              <w:rPr/>
              <w:t xml:space="preserve">A tela deve ter um design limpo e intuitivo, com uma barra superior contendo a logo da Distribuidora Ferreira à esquerda e um ícone de notificação à direita. À esquerda da tela, há uma </w:t>
            </w:r>
            <w:r w:rsidR="7A850EE4">
              <w:rPr/>
              <w:t>nav</w:t>
            </w:r>
            <w:r w:rsidR="7A850EE4">
              <w:rPr/>
              <w:t xml:space="preserve"> bar com as opções: Home, Vendas, Produtos, Estoque e Comandas. Ao centro da tela, abaixo da barra superior, e</w:t>
            </w:r>
            <w:r w:rsidR="0D349FEF">
              <w:rPr/>
              <w:t>xiste outra barra com o título da página (Tabela de vendas) e três bo</w:t>
            </w:r>
            <w:r w:rsidR="187C66AF">
              <w:rPr/>
              <w:t>tões: Filtrar Vendas, Gerar Relatório e Nova Venda. Abaixo dessa barra, ao centro, existe a tabela que será preenchida com as vendas.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309DA26D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24D48C1A">
            <w:pPr>
              <w:pStyle w:val="Tabela"/>
            </w:pPr>
            <w:r w:rsidR="0417D3EE">
              <w:rPr/>
              <w:t xml:space="preserve">Esta é a interface acessível através da opção “Vendas” na </w:t>
            </w:r>
            <w:r w:rsidR="0417D3EE">
              <w:rPr/>
              <w:t>Nav</w:t>
            </w:r>
            <w:r w:rsidR="0417D3EE">
              <w:rPr/>
              <w:t xml:space="preserve"> Bar, após o login bem-sucedido.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Pr="00577606" w:rsidR="00065A76" w:rsidTr="309DA26D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309DA26D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7276B21F">
            <w:pPr>
              <w:pStyle w:val="Tabela"/>
            </w:pPr>
            <w:r w:rsidR="6FB3412C">
              <w:rPr/>
              <w:t>Nav Bar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2DFE562B">
            <w:pPr>
              <w:pStyle w:val="Tabela"/>
            </w:pPr>
            <w:r w:rsidR="6FB3412C">
              <w:rPr/>
              <w:t>Barra de navegação com as opções: Home, Vendas, Produtos</w:t>
            </w:r>
            <w:r w:rsidR="1D4C1530">
              <w:rPr/>
              <w:t>, Estoque e Comandas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5A152495">
            <w:pPr>
              <w:pStyle w:val="Tabela"/>
            </w:pPr>
            <w:r w:rsidR="1D4C1530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6F9712E0">
            <w:pPr>
              <w:pStyle w:val="Tabela"/>
            </w:pPr>
            <w:r w:rsidR="1D4C1530">
              <w:rPr/>
              <w:t>Texto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4B94D5A5" wp14:textId="4BA97D08">
            <w:pPr>
              <w:pStyle w:val="Tabela"/>
            </w:pPr>
            <w:r w:rsidR="1D4C1530">
              <w:rPr/>
              <w:t>Menu</w:t>
            </w:r>
          </w:p>
        </w:tc>
        <w:tc>
          <w:tcPr>
            <w:tcW w:w="1984" w:type="dxa"/>
            <w:tcMar/>
          </w:tcPr>
          <w:p w:rsidRPr="00577606" w:rsidR="005C5584" w:rsidP="00A37183" w:rsidRDefault="005C5584" w14:paraId="3DEEC669" wp14:textId="6BFEF25D">
            <w:pPr>
              <w:pStyle w:val="Tabela"/>
            </w:pPr>
            <w:r w:rsidR="1D4C1530">
              <w:rPr/>
              <w:t>Deve destacar a opção selecionada</w:t>
            </w:r>
          </w:p>
        </w:tc>
      </w:tr>
      <w:tr xmlns:wp14="http://schemas.microsoft.com/office/word/2010/wordml" w:rsidRPr="00577606" w:rsidR="00065A76" w:rsidTr="309DA26D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38E746BF">
            <w:pPr>
              <w:pStyle w:val="Tabela"/>
            </w:pPr>
            <w:r w:rsidR="1D4C1530">
              <w:rPr/>
              <w:t>Botões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3128261" wp14:textId="06886C3F">
            <w:pPr>
              <w:pStyle w:val="Tabela"/>
            </w:pPr>
            <w:r w:rsidR="1D4C1530">
              <w:rPr/>
              <w:t>Três botões para ações rápidas: Filtrar Vendas, Gerar Relatório e Nova Venda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47493AE9">
            <w:pPr>
              <w:pStyle w:val="Tabela"/>
            </w:pPr>
            <w:r w:rsidR="1D4C1530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0EB775E6">
            <w:pPr>
              <w:pStyle w:val="Tabela"/>
            </w:pPr>
            <w:r w:rsidR="1D4C1530">
              <w:rPr/>
              <w:t>Ícones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4B99056E" wp14:textId="5DB68AD9">
            <w:pPr>
              <w:pStyle w:val="Tabela"/>
            </w:pPr>
            <w:r w:rsidR="1D4C1530">
              <w:rPr/>
              <w:t>Botão</w:t>
            </w:r>
          </w:p>
        </w:tc>
        <w:tc>
          <w:tcPr>
            <w:tcW w:w="1984" w:type="dxa"/>
            <w:tcMar/>
          </w:tcPr>
          <w:p w:rsidRPr="00577606" w:rsidR="00065A76" w:rsidP="00A37183" w:rsidRDefault="00065A76" w14:paraId="1299C43A" wp14:textId="38B45813">
            <w:pPr>
              <w:pStyle w:val="Tabela"/>
            </w:pPr>
            <w:r w:rsidR="1D4C1530">
              <w:rPr/>
              <w:t>N/A</w:t>
            </w:r>
          </w:p>
        </w:tc>
      </w:tr>
      <w:tr xmlns:wp14="http://schemas.microsoft.com/office/word/2010/wordml" w:rsidRPr="00577606" w:rsidR="00065A76" w:rsidTr="309DA26D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133490E4">
            <w:pPr>
              <w:pStyle w:val="Tabela"/>
            </w:pPr>
            <w:r w:rsidR="1D4C1530">
              <w:rPr/>
              <w:t>Tabela de Vendas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FB78278" wp14:textId="2FE2D8B7">
            <w:pPr>
              <w:pStyle w:val="Tabela"/>
            </w:pPr>
            <w:r w:rsidR="1D4C1530">
              <w:rPr/>
              <w:t>Tabela que será preenchida com as vendas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09FB1D65">
            <w:pPr>
              <w:pStyle w:val="Tabela"/>
            </w:pPr>
            <w:r w:rsidR="4EC6EA09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6781CCC4">
            <w:pPr>
              <w:pStyle w:val="Tabela"/>
            </w:pPr>
            <w:r w:rsidR="4EC6EA09">
              <w:rPr/>
              <w:t>Tabela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34CE0A41" wp14:textId="488C49DE">
            <w:pPr>
              <w:pStyle w:val="Tabela"/>
            </w:pPr>
            <w:r w:rsidR="4EC6EA09">
              <w:rPr/>
              <w:t>Texto</w:t>
            </w:r>
          </w:p>
        </w:tc>
        <w:tc>
          <w:tcPr>
            <w:tcW w:w="1984" w:type="dxa"/>
            <w:tcMar/>
          </w:tcPr>
          <w:p w:rsidRPr="00577606" w:rsidR="00065A76" w:rsidP="00A37183" w:rsidRDefault="00065A76" w14:paraId="62EBF3C5" wp14:textId="545066D8">
            <w:pPr>
              <w:pStyle w:val="Tabela"/>
            </w:pPr>
            <w:r w:rsidR="4EC6EA09">
              <w:rPr/>
              <w:t>Deve atualizar automaticamente</w:t>
            </w:r>
          </w:p>
        </w:tc>
      </w:tr>
      <w:tr xmlns:wp14="http://schemas.microsoft.com/office/word/2010/wordml" w:rsidRPr="00577606" w:rsidR="00065A76" w:rsidTr="309DA26D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3C487B5B">
            <w:pPr>
              <w:pStyle w:val="Tabela"/>
            </w:pPr>
            <w:r w:rsidR="61B3A3AE">
              <w:rPr/>
              <w:t>Pesquisar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434F1FD9">
            <w:pPr>
              <w:pStyle w:val="Tabela"/>
            </w:pPr>
            <w:r w:rsidR="0C92F954">
              <w:rPr/>
              <w:t>Campo para pesquisar na tabela de vendas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4A91F267">
            <w:pPr>
              <w:pStyle w:val="Tabela"/>
            </w:pPr>
            <w:r w:rsidR="3517ED7F">
              <w:rPr/>
              <w:t>Qualquer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1FDD417E">
            <w:pPr>
              <w:pStyle w:val="Tabela"/>
            </w:pPr>
            <w:r w:rsidR="3517ED7F">
              <w:rPr/>
              <w:t>Texto</w:t>
            </w:r>
          </w:p>
        </w:tc>
        <w:tc>
          <w:tcPr>
            <w:tcW w:w="993" w:type="dxa"/>
            <w:tcMar/>
          </w:tcPr>
          <w:p w:rsidRPr="00577606" w:rsidR="00065A76" w:rsidP="00A37183" w:rsidRDefault="00065A76" w14:paraId="1F72F646" wp14:textId="57F6F679">
            <w:pPr>
              <w:pStyle w:val="Tabela"/>
            </w:pPr>
            <w:r w:rsidR="3517ED7F">
              <w:rPr/>
              <w:t>Input</w:t>
            </w:r>
          </w:p>
        </w:tc>
        <w:tc>
          <w:tcPr>
            <w:tcW w:w="1984" w:type="dxa"/>
            <w:tcMar/>
          </w:tcPr>
          <w:p w:rsidRPr="00577606" w:rsidR="00065A76" w:rsidP="00A37183" w:rsidRDefault="00065A76" w14:paraId="08CE6F91" wp14:textId="1ABDE8C9">
            <w:pPr>
              <w:pStyle w:val="Tabela"/>
            </w:pPr>
            <w:r w:rsidR="3517ED7F">
              <w:rPr/>
              <w:t>Não possui</w:t>
            </w: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309DA26D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309DA26D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521EA9E4">
            <w:pPr>
              <w:pStyle w:val="Tabela"/>
            </w:pPr>
            <w:r w:rsidR="530F1DA7">
              <w:rPr/>
              <w:t>Nav Bar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6202748A">
            <w:pPr>
              <w:pStyle w:val="Tabela"/>
            </w:pPr>
            <w:r w:rsidR="530F1DA7">
              <w:rPr/>
              <w:t>Navegação entre as diferentes seções do sistema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615D87EE">
            <w:pPr>
              <w:pStyle w:val="Tabela"/>
            </w:pPr>
            <w:r w:rsidR="530F1DA7">
              <w:rPr/>
              <w:t>N/A</w:t>
            </w:r>
          </w:p>
        </w:tc>
      </w:tr>
      <w:tr xmlns:wp14="http://schemas.microsoft.com/office/word/2010/wordml" w:rsidRPr="00577606" w:rsidR="00EA7AD4" w:rsidTr="309DA26D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11201255">
            <w:pPr>
              <w:pStyle w:val="Tabela"/>
            </w:pPr>
            <w:r w:rsidR="530F1DA7">
              <w:rPr/>
              <w:t>Botões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6893F2FB">
            <w:pPr>
              <w:pStyle w:val="Tabela"/>
            </w:pPr>
            <w:r w:rsidR="530F1DA7">
              <w:rPr/>
              <w:t>Realiza ações rápidas: Filtrar Vendas, Gerar Relatório e Nova Venda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5198B6BA">
            <w:pPr>
              <w:pStyle w:val="Tabela"/>
            </w:pPr>
            <w:r w:rsidR="049FA0A8">
              <w:rPr/>
              <w:t>N/A</w:t>
            </w:r>
          </w:p>
        </w:tc>
      </w:tr>
      <w:tr xmlns:wp14="http://schemas.microsoft.com/office/word/2010/wordml" w:rsidRPr="00577606" w:rsidR="00EA7AD4" w:rsidTr="309DA26D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60C2EEB7">
            <w:pPr>
              <w:pStyle w:val="Tabela"/>
            </w:pPr>
            <w:r w:rsidR="049FA0A8">
              <w:rPr/>
              <w:t>Ícone de notificação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03C2023C">
            <w:pPr>
              <w:pStyle w:val="Tabela"/>
            </w:pPr>
            <w:r w:rsidR="049FA0A8">
              <w:rPr/>
              <w:t>Abre a barra de notificações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30717165">
            <w:pPr>
              <w:pStyle w:val="Tabela"/>
            </w:pPr>
            <w:r w:rsidR="049FA0A8">
              <w:rPr/>
              <w:t>N/A</w:t>
            </w:r>
          </w:p>
        </w:tc>
      </w:tr>
      <w:tr xmlns:wp14="http://schemas.microsoft.com/office/word/2010/wordml" w:rsidRPr="00577606" w:rsidR="00E31ADC" w:rsidTr="309DA26D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49FEE38E">
            <w:pPr>
              <w:pStyle w:val="Tabela"/>
            </w:pPr>
            <w:r w:rsidR="049FA0A8">
              <w:rPr/>
              <w:t>Ícones Nav Bar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2FD415B9">
            <w:pPr>
              <w:pStyle w:val="Tabela"/>
            </w:pPr>
            <w:r w:rsidR="049FA0A8">
              <w:rPr/>
              <w:t>Ícones que remetem às opções: Home, Vendas, Produtos, Estoque e Comandas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numId w:val="0"/>
        </w:numPr>
        <w:rPr>
          <w:rFonts w:ascii="Times New Roman" w:hAnsi="Times New Roman"/>
          <w:b w:val="0"/>
          <w:bCs w:val="0"/>
          <w:highlight w:val="yellow"/>
        </w:rPr>
      </w:pPr>
    </w:p>
    <w:p w:rsidR="72C3887E" w:rsidP="309DA26D" w:rsidRDefault="72C3887E" w14:paraId="0E1D65A0" w14:textId="51A45D93">
      <w:pPr>
        <w:pStyle w:val="Ttulo6"/>
        <w:keepLines w:val="1"/>
        <w:rPr>
          <w:rFonts w:ascii="Times New Roman" w:hAnsi="Times New Roman"/>
        </w:rPr>
      </w:pPr>
      <w:r w:rsidRPr="309DA26D" w:rsidR="72C3887E">
        <w:rPr>
          <w:rFonts w:ascii="Times New Roman" w:hAnsi="Times New Roman"/>
        </w:rPr>
        <w:t>Elementos gráficos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309DA26D" w:rsidTr="309DA26D" w14:paraId="5C603406">
        <w:trPr>
          <w:trHeight w:val="300"/>
        </w:trPr>
        <w:tc>
          <w:tcPr>
            <w:tcW w:w="1063" w:type="dxa"/>
            <w:tcMar/>
          </w:tcPr>
          <w:p w:rsidR="309DA26D" w:rsidP="309DA26D" w:rsidRDefault="309DA26D" w14:paraId="542E9CEE">
            <w:pPr>
              <w:pStyle w:val="Tabela"/>
              <w:jc w:val="center"/>
              <w:rPr>
                <w:b w:val="1"/>
                <w:bCs w:val="1"/>
              </w:rPr>
            </w:pPr>
            <w:r w:rsidRPr="309DA26D" w:rsidR="309DA26D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309DA26D" w:rsidP="309DA26D" w:rsidRDefault="309DA26D" w14:paraId="628B4B0A">
            <w:pPr>
              <w:pStyle w:val="Tabela"/>
              <w:jc w:val="center"/>
              <w:rPr>
                <w:b w:val="1"/>
                <w:bCs w:val="1"/>
              </w:rPr>
            </w:pPr>
            <w:r w:rsidRPr="309DA26D" w:rsidR="309DA26D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05731989" w:rsidP="309DA26D" w:rsidRDefault="05731989" w14:paraId="13D79F5C" w14:textId="378A551A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Pr="309DA26D" w:rsidR="05731989">
              <w:rPr>
                <w:b w:val="1"/>
                <w:bCs w:val="1"/>
              </w:rPr>
              <w:t>Descrição</w:t>
            </w:r>
          </w:p>
        </w:tc>
        <w:tc>
          <w:tcPr>
            <w:tcW w:w="2457" w:type="dxa"/>
            <w:tcMar/>
          </w:tcPr>
          <w:p w:rsidR="05731989" w:rsidP="309DA26D" w:rsidRDefault="05731989" w14:paraId="1BC7225D" w14:textId="3D103280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Pr="309DA26D" w:rsidR="05731989">
              <w:rPr>
                <w:b w:val="1"/>
                <w:bCs w:val="1"/>
              </w:rPr>
              <w:t>Localização</w:t>
            </w:r>
          </w:p>
        </w:tc>
      </w:tr>
      <w:tr w:rsidR="309DA26D" w:rsidTr="309DA26D" w14:paraId="5CB83A5B">
        <w:trPr>
          <w:trHeight w:val="300"/>
        </w:trPr>
        <w:tc>
          <w:tcPr>
            <w:tcW w:w="1063" w:type="dxa"/>
            <w:tcMar/>
          </w:tcPr>
          <w:p w:rsidR="62A850D4" w:rsidP="309DA26D" w:rsidRDefault="62A850D4" w14:paraId="18355CFC" w14:textId="24B93C7A">
            <w:pPr>
              <w:pStyle w:val="Tabela"/>
              <w:ind w:left="0"/>
              <w:jc w:val="center"/>
            </w:pPr>
            <w:r w:rsidR="62A850D4">
              <w:rPr/>
              <w:t>1</w:t>
            </w:r>
          </w:p>
        </w:tc>
        <w:tc>
          <w:tcPr>
            <w:tcW w:w="1559" w:type="dxa"/>
            <w:tcMar/>
          </w:tcPr>
          <w:p w:rsidR="6339C587" w:rsidP="309DA26D" w:rsidRDefault="6339C587" w14:paraId="55EF5F69" w14:textId="33ACF60D">
            <w:pPr>
              <w:pStyle w:val="Tabela"/>
            </w:pPr>
            <w:r w:rsidR="6339C587">
              <w:rPr/>
              <w:t>Logo Distribuidora Ferreira</w:t>
            </w:r>
          </w:p>
        </w:tc>
        <w:tc>
          <w:tcPr>
            <w:tcW w:w="4111" w:type="dxa"/>
            <w:tcMar/>
          </w:tcPr>
          <w:p w:rsidR="6339C587" w:rsidP="309DA26D" w:rsidRDefault="6339C587" w14:paraId="6161ED4A" w14:textId="76D3514A">
            <w:pPr>
              <w:pStyle w:val="Tabela"/>
            </w:pPr>
            <w:r w:rsidR="6339C587">
              <w:rPr/>
              <w:t>Logo da empresa</w:t>
            </w:r>
          </w:p>
        </w:tc>
        <w:tc>
          <w:tcPr>
            <w:tcW w:w="2457" w:type="dxa"/>
            <w:tcMar/>
          </w:tcPr>
          <w:p w:rsidR="6339C587" w:rsidP="309DA26D" w:rsidRDefault="6339C587" w14:paraId="675C0D09" w14:textId="3BECC096">
            <w:pPr>
              <w:pStyle w:val="Tabela"/>
            </w:pPr>
            <w:r w:rsidR="6339C587">
              <w:rPr/>
              <w:t>Barra superior da tela</w:t>
            </w:r>
          </w:p>
        </w:tc>
      </w:tr>
      <w:tr w:rsidR="309DA26D" w:rsidTr="309DA26D" w14:paraId="7BE332A2">
        <w:trPr>
          <w:trHeight w:val="300"/>
        </w:trPr>
        <w:tc>
          <w:tcPr>
            <w:tcW w:w="1063" w:type="dxa"/>
            <w:tcMar/>
          </w:tcPr>
          <w:p w:rsidR="62A850D4" w:rsidP="309DA26D" w:rsidRDefault="62A850D4" w14:paraId="07B63367" w14:textId="733EAC97">
            <w:pPr>
              <w:pStyle w:val="Tabela"/>
              <w:ind w:left="0"/>
              <w:jc w:val="center"/>
            </w:pPr>
            <w:r w:rsidR="62A850D4">
              <w:rPr/>
              <w:t>2</w:t>
            </w:r>
          </w:p>
        </w:tc>
        <w:tc>
          <w:tcPr>
            <w:tcW w:w="1559" w:type="dxa"/>
            <w:tcMar/>
          </w:tcPr>
          <w:p w:rsidR="5031C50C" w:rsidP="309DA26D" w:rsidRDefault="5031C50C" w14:paraId="43BA83AA" w14:textId="4F00AFDC">
            <w:pPr>
              <w:pStyle w:val="Tabela"/>
            </w:pPr>
            <w:r w:rsidR="5031C50C">
              <w:rPr/>
              <w:t>Ícone de notificação</w:t>
            </w:r>
          </w:p>
        </w:tc>
        <w:tc>
          <w:tcPr>
            <w:tcW w:w="4111" w:type="dxa"/>
            <w:tcMar/>
          </w:tcPr>
          <w:p w:rsidR="5031C50C" w:rsidP="309DA26D" w:rsidRDefault="5031C50C" w14:paraId="1CA46EED" w14:textId="7C43C3C4">
            <w:pPr>
              <w:pStyle w:val="Tabela"/>
            </w:pPr>
            <w:r w:rsidR="5031C50C">
              <w:rPr/>
              <w:t>Ícone clicável que abre a barra de notificações</w:t>
            </w:r>
          </w:p>
        </w:tc>
        <w:tc>
          <w:tcPr>
            <w:tcW w:w="2457" w:type="dxa"/>
            <w:tcMar/>
          </w:tcPr>
          <w:p w:rsidR="5031C50C" w:rsidP="309DA26D" w:rsidRDefault="5031C50C" w14:paraId="2A51D628" w14:textId="339490D4">
            <w:pPr>
              <w:pStyle w:val="Tabela"/>
            </w:pPr>
            <w:r w:rsidR="5031C50C">
              <w:rPr/>
              <w:t>Barra superior da tela, à direita</w:t>
            </w:r>
          </w:p>
        </w:tc>
      </w:tr>
      <w:tr w:rsidR="309DA26D" w:rsidTr="309DA26D" w14:paraId="1234B66D">
        <w:trPr>
          <w:trHeight w:val="300"/>
        </w:trPr>
        <w:tc>
          <w:tcPr>
            <w:tcW w:w="1063" w:type="dxa"/>
            <w:tcMar/>
          </w:tcPr>
          <w:p w:rsidR="5A9452D2" w:rsidP="309DA26D" w:rsidRDefault="5A9452D2" w14:paraId="6650419A" w14:textId="1347EB43">
            <w:pPr>
              <w:pStyle w:val="Tabela"/>
              <w:ind w:left="0"/>
              <w:jc w:val="center"/>
            </w:pPr>
            <w:r w:rsidR="5A9452D2">
              <w:rPr/>
              <w:t>3</w:t>
            </w:r>
          </w:p>
        </w:tc>
        <w:tc>
          <w:tcPr>
            <w:tcW w:w="1559" w:type="dxa"/>
            <w:tcMar/>
          </w:tcPr>
          <w:p w:rsidR="309DA26D" w:rsidP="309DA26D" w:rsidRDefault="309DA26D" w14:paraId="7F047CFC" w14:textId="49FEE38E">
            <w:pPr>
              <w:pStyle w:val="Tabela"/>
            </w:pPr>
            <w:r w:rsidR="309DA26D">
              <w:rPr/>
              <w:t>Ícones Nav Bar</w:t>
            </w:r>
          </w:p>
        </w:tc>
        <w:tc>
          <w:tcPr>
            <w:tcW w:w="4111" w:type="dxa"/>
            <w:tcMar/>
          </w:tcPr>
          <w:p w:rsidR="309DA26D" w:rsidP="309DA26D" w:rsidRDefault="309DA26D" w14:paraId="2D4DBDD3" w14:textId="2FD415B9">
            <w:pPr>
              <w:pStyle w:val="Tabela"/>
            </w:pPr>
            <w:r w:rsidR="309DA26D">
              <w:rPr/>
              <w:t>Ícones que remetem às opções: Home, Vendas, Produtos, Estoque e Comandas</w:t>
            </w:r>
          </w:p>
        </w:tc>
        <w:tc>
          <w:tcPr>
            <w:tcW w:w="2457" w:type="dxa"/>
            <w:tcMar/>
          </w:tcPr>
          <w:p w:rsidR="10BAE049" w:rsidP="309DA26D" w:rsidRDefault="10BAE049" w14:paraId="42A30C08" w14:textId="52757C1B">
            <w:pPr>
              <w:pStyle w:val="Tabela"/>
            </w:pPr>
            <w:r w:rsidR="10BAE049">
              <w:rPr/>
              <w:t>Nav</w:t>
            </w:r>
            <w:r w:rsidR="10BAE049">
              <w:rPr/>
              <w:t xml:space="preserve"> Bar, à esquerda da tela</w:t>
            </w:r>
          </w:p>
        </w:tc>
      </w:tr>
      <w:tr w:rsidR="309DA26D" w:rsidTr="309DA26D" w14:paraId="720F9303">
        <w:trPr>
          <w:trHeight w:val="300"/>
        </w:trPr>
        <w:tc>
          <w:tcPr>
            <w:tcW w:w="1063" w:type="dxa"/>
            <w:tcMar/>
          </w:tcPr>
          <w:p w:rsidR="5A9452D2" w:rsidP="309DA26D" w:rsidRDefault="5A9452D2" w14:paraId="2443AD4C" w14:textId="56652F31">
            <w:pPr>
              <w:pStyle w:val="Tabela"/>
              <w:ind w:left="0"/>
              <w:jc w:val="center"/>
            </w:pPr>
            <w:r w:rsidR="5A9452D2">
              <w:rPr/>
              <w:t>4</w:t>
            </w:r>
          </w:p>
        </w:tc>
        <w:tc>
          <w:tcPr>
            <w:tcW w:w="1559" w:type="dxa"/>
            <w:tcMar/>
          </w:tcPr>
          <w:p w:rsidR="31686DB0" w:rsidP="309DA26D" w:rsidRDefault="31686DB0" w14:paraId="7BEEE304" w14:textId="5A4CFF9E">
            <w:pPr>
              <w:pStyle w:val="Tabela"/>
            </w:pPr>
            <w:r w:rsidR="31686DB0">
              <w:rPr/>
              <w:t>Ícones Botões</w:t>
            </w:r>
          </w:p>
        </w:tc>
        <w:tc>
          <w:tcPr>
            <w:tcW w:w="4111" w:type="dxa"/>
            <w:tcMar/>
          </w:tcPr>
          <w:p w:rsidR="31686DB0" w:rsidP="309DA26D" w:rsidRDefault="31686DB0" w14:paraId="19C9AAA5" w14:textId="22074A1E">
            <w:pPr>
              <w:pStyle w:val="Tabela"/>
            </w:pPr>
            <w:r w:rsidR="31686DB0">
              <w:rPr/>
              <w:t>Ícones que remetem às ações: Filtrar Vendas, Gerar Relatório e Nova Venda</w:t>
            </w:r>
          </w:p>
        </w:tc>
        <w:tc>
          <w:tcPr>
            <w:tcW w:w="2457" w:type="dxa"/>
            <w:tcMar/>
          </w:tcPr>
          <w:p w:rsidR="2A30F3BB" w:rsidP="309DA26D" w:rsidRDefault="2A30F3BB" w14:paraId="55F4E164" w14:textId="350D1DAB">
            <w:pPr>
              <w:pStyle w:val="Tabela"/>
            </w:pPr>
            <w:r w:rsidR="2A30F3BB">
              <w:rPr/>
              <w:t xml:space="preserve">À direita do título da página </w:t>
            </w:r>
          </w:p>
        </w:tc>
      </w:tr>
    </w:tbl>
    <w:p w:rsidR="309DA26D" w:rsidP="309DA26D" w:rsidRDefault="309DA26D" w14:paraId="6E818751" w14:textId="08DDC039">
      <w:pPr>
        <w:pStyle w:val="Corpodetexto"/>
        <w:rPr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073137">
    <w:abstractNumId w:val="95"/>
  </w:num>
  <w:num w:numId="2" w16cid:durableId="218129301">
    <w:abstractNumId w:val="89"/>
  </w:num>
  <w:num w:numId="3" w16cid:durableId="392777124">
    <w:abstractNumId w:val="21"/>
  </w:num>
  <w:num w:numId="4" w16cid:durableId="1088966544">
    <w:abstractNumId w:val="60"/>
  </w:num>
  <w:num w:numId="5" w16cid:durableId="324674053">
    <w:abstractNumId w:val="93"/>
  </w:num>
  <w:num w:numId="6" w16cid:durableId="1413703241">
    <w:abstractNumId w:val="16"/>
  </w:num>
  <w:num w:numId="7" w16cid:durableId="1264798484">
    <w:abstractNumId w:val="36"/>
  </w:num>
  <w:num w:numId="8" w16cid:durableId="1998455561">
    <w:abstractNumId w:val="29"/>
  </w:num>
  <w:num w:numId="9" w16cid:durableId="621807221">
    <w:abstractNumId w:val="92"/>
  </w:num>
  <w:num w:numId="10" w16cid:durableId="1932666834">
    <w:abstractNumId w:val="3"/>
  </w:num>
  <w:num w:numId="11" w16cid:durableId="1685865578">
    <w:abstractNumId w:val="37"/>
  </w:num>
  <w:num w:numId="12" w16cid:durableId="1394498656">
    <w:abstractNumId w:val="85"/>
  </w:num>
  <w:num w:numId="13" w16cid:durableId="661348969">
    <w:abstractNumId w:val="87"/>
  </w:num>
  <w:num w:numId="14" w16cid:durableId="470943180">
    <w:abstractNumId w:val="67"/>
  </w:num>
  <w:num w:numId="15" w16cid:durableId="155151832">
    <w:abstractNumId w:val="63"/>
  </w:num>
  <w:num w:numId="16" w16cid:durableId="1235817894">
    <w:abstractNumId w:val="50"/>
  </w:num>
  <w:num w:numId="17" w16cid:durableId="587933664">
    <w:abstractNumId w:val="33"/>
  </w:num>
  <w:num w:numId="18" w16cid:durableId="2066487404">
    <w:abstractNumId w:val="56"/>
  </w:num>
  <w:num w:numId="19" w16cid:durableId="493837754">
    <w:abstractNumId w:val="53"/>
  </w:num>
  <w:num w:numId="20" w16cid:durableId="45490406">
    <w:abstractNumId w:val="65"/>
  </w:num>
  <w:num w:numId="21" w16cid:durableId="1045062932">
    <w:abstractNumId w:val="31"/>
  </w:num>
  <w:num w:numId="22" w16cid:durableId="61873032">
    <w:abstractNumId w:val="44"/>
  </w:num>
  <w:num w:numId="23" w16cid:durableId="1568419976">
    <w:abstractNumId w:val="69"/>
  </w:num>
  <w:num w:numId="24" w16cid:durableId="10298923">
    <w:abstractNumId w:val="45"/>
  </w:num>
  <w:num w:numId="25" w16cid:durableId="2112192494">
    <w:abstractNumId w:val="47"/>
  </w:num>
  <w:num w:numId="26" w16cid:durableId="772283337">
    <w:abstractNumId w:val="106"/>
  </w:num>
  <w:num w:numId="27" w16cid:durableId="475495859">
    <w:abstractNumId w:val="68"/>
  </w:num>
  <w:num w:numId="28" w16cid:durableId="520972947">
    <w:abstractNumId w:val="46"/>
  </w:num>
  <w:num w:numId="29" w16cid:durableId="1488865269">
    <w:abstractNumId w:val="26"/>
  </w:num>
  <w:num w:numId="30" w16cid:durableId="1047530098">
    <w:abstractNumId w:val="13"/>
  </w:num>
  <w:num w:numId="31" w16cid:durableId="1808400692">
    <w:abstractNumId w:val="80"/>
  </w:num>
  <w:num w:numId="32" w16cid:durableId="1542093463">
    <w:abstractNumId w:val="40"/>
  </w:num>
  <w:num w:numId="33" w16cid:durableId="1337879749">
    <w:abstractNumId w:val="59"/>
  </w:num>
  <w:num w:numId="34" w16cid:durableId="2111656640">
    <w:abstractNumId w:val="75"/>
  </w:num>
  <w:num w:numId="35" w16cid:durableId="1434979242">
    <w:abstractNumId w:val="97"/>
  </w:num>
  <w:num w:numId="36" w16cid:durableId="892930728">
    <w:abstractNumId w:val="39"/>
  </w:num>
  <w:num w:numId="37" w16cid:durableId="8021649">
    <w:abstractNumId w:val="52"/>
  </w:num>
  <w:num w:numId="38" w16cid:durableId="64882458">
    <w:abstractNumId w:val="23"/>
  </w:num>
  <w:num w:numId="39" w16cid:durableId="630596281">
    <w:abstractNumId w:val="25"/>
  </w:num>
  <w:num w:numId="40" w16cid:durableId="1289125569">
    <w:abstractNumId w:val="49"/>
  </w:num>
  <w:num w:numId="41" w16cid:durableId="2078823858">
    <w:abstractNumId w:val="55"/>
  </w:num>
  <w:num w:numId="42" w16cid:durableId="1337683171">
    <w:abstractNumId w:val="86"/>
  </w:num>
  <w:num w:numId="43" w16cid:durableId="514880510">
    <w:abstractNumId w:val="17"/>
  </w:num>
  <w:num w:numId="44" w16cid:durableId="924151199">
    <w:abstractNumId w:val="9"/>
  </w:num>
  <w:num w:numId="45" w16cid:durableId="1270969451">
    <w:abstractNumId w:val="19"/>
  </w:num>
  <w:num w:numId="46" w16cid:durableId="2120952122">
    <w:abstractNumId w:val="105"/>
  </w:num>
  <w:num w:numId="47" w16cid:durableId="1486699245">
    <w:abstractNumId w:val="8"/>
  </w:num>
  <w:num w:numId="48" w16cid:durableId="1675690961">
    <w:abstractNumId w:val="94"/>
  </w:num>
  <w:num w:numId="49" w16cid:durableId="228198989">
    <w:abstractNumId w:val="38"/>
  </w:num>
  <w:num w:numId="50" w16cid:durableId="1652975817">
    <w:abstractNumId w:val="99"/>
  </w:num>
  <w:num w:numId="51" w16cid:durableId="973371564">
    <w:abstractNumId w:val="11"/>
  </w:num>
  <w:num w:numId="52" w16cid:durableId="953832741">
    <w:abstractNumId w:val="24"/>
  </w:num>
  <w:num w:numId="53" w16cid:durableId="920523892">
    <w:abstractNumId w:val="103"/>
  </w:num>
  <w:num w:numId="54" w16cid:durableId="1475223669">
    <w:abstractNumId w:val="20"/>
  </w:num>
  <w:num w:numId="55" w16cid:durableId="1353533195">
    <w:abstractNumId w:val="57"/>
  </w:num>
  <w:num w:numId="56" w16cid:durableId="1005551154">
    <w:abstractNumId w:val="64"/>
  </w:num>
  <w:num w:numId="57" w16cid:durableId="204293215">
    <w:abstractNumId w:val="2"/>
  </w:num>
  <w:num w:numId="58" w16cid:durableId="585308441">
    <w:abstractNumId w:val="51"/>
  </w:num>
  <w:num w:numId="59" w16cid:durableId="295523438">
    <w:abstractNumId w:val="76"/>
  </w:num>
  <w:num w:numId="60" w16cid:durableId="1345522521">
    <w:abstractNumId w:val="15"/>
  </w:num>
  <w:num w:numId="61" w16cid:durableId="314919848">
    <w:abstractNumId w:val="101"/>
  </w:num>
  <w:num w:numId="62" w16cid:durableId="803893556">
    <w:abstractNumId w:val="41"/>
  </w:num>
  <w:num w:numId="63" w16cid:durableId="522746414">
    <w:abstractNumId w:val="66"/>
  </w:num>
  <w:num w:numId="64" w16cid:durableId="2089378182">
    <w:abstractNumId w:val="35"/>
  </w:num>
  <w:num w:numId="65" w16cid:durableId="197013941">
    <w:abstractNumId w:val="5"/>
  </w:num>
  <w:num w:numId="66" w16cid:durableId="811675006">
    <w:abstractNumId w:val="79"/>
  </w:num>
  <w:num w:numId="67" w16cid:durableId="1964723361">
    <w:abstractNumId w:val="1"/>
  </w:num>
  <w:num w:numId="68" w16cid:durableId="85732696">
    <w:abstractNumId w:val="62"/>
  </w:num>
  <w:num w:numId="69" w16cid:durableId="1229263686">
    <w:abstractNumId w:val="72"/>
  </w:num>
  <w:num w:numId="70" w16cid:durableId="316110285">
    <w:abstractNumId w:val="30"/>
  </w:num>
  <w:num w:numId="71" w16cid:durableId="217398574">
    <w:abstractNumId w:val="58"/>
  </w:num>
  <w:num w:numId="72" w16cid:durableId="1474322909">
    <w:abstractNumId w:val="88"/>
  </w:num>
  <w:num w:numId="73" w16cid:durableId="525683248">
    <w:abstractNumId w:val="83"/>
  </w:num>
  <w:num w:numId="74" w16cid:durableId="1288851999">
    <w:abstractNumId w:val="81"/>
  </w:num>
  <w:num w:numId="75" w16cid:durableId="861167391">
    <w:abstractNumId w:val="73"/>
  </w:num>
  <w:num w:numId="76" w16cid:durableId="1806507878">
    <w:abstractNumId w:val="98"/>
  </w:num>
  <w:num w:numId="77" w16cid:durableId="1451624435">
    <w:abstractNumId w:val="70"/>
  </w:num>
  <w:num w:numId="78" w16cid:durableId="322899657">
    <w:abstractNumId w:val="96"/>
  </w:num>
  <w:num w:numId="79" w16cid:durableId="1530875717">
    <w:abstractNumId w:val="100"/>
  </w:num>
  <w:num w:numId="80" w16cid:durableId="1385790010">
    <w:abstractNumId w:val="82"/>
  </w:num>
  <w:num w:numId="81" w16cid:durableId="1675258321">
    <w:abstractNumId w:val="10"/>
  </w:num>
  <w:num w:numId="82" w16cid:durableId="1180311212">
    <w:abstractNumId w:val="102"/>
  </w:num>
  <w:num w:numId="83" w16cid:durableId="1825120429">
    <w:abstractNumId w:val="54"/>
  </w:num>
  <w:num w:numId="84" w16cid:durableId="1299799051">
    <w:abstractNumId w:val="84"/>
  </w:num>
  <w:num w:numId="85" w16cid:durableId="1754860489">
    <w:abstractNumId w:val="74"/>
  </w:num>
  <w:num w:numId="86" w16cid:durableId="1538473375">
    <w:abstractNumId w:val="91"/>
  </w:num>
  <w:num w:numId="87" w16cid:durableId="1210649620">
    <w:abstractNumId w:val="61"/>
  </w:num>
  <w:num w:numId="88" w16cid:durableId="219219680">
    <w:abstractNumId w:val="71"/>
  </w:num>
  <w:num w:numId="89" w16cid:durableId="1952929680">
    <w:abstractNumId w:val="22"/>
  </w:num>
  <w:num w:numId="90" w16cid:durableId="158814026">
    <w:abstractNumId w:val="6"/>
  </w:num>
  <w:num w:numId="91" w16cid:durableId="327370923">
    <w:abstractNumId w:val="77"/>
  </w:num>
  <w:num w:numId="92" w16cid:durableId="435827419">
    <w:abstractNumId w:val="28"/>
  </w:num>
  <w:num w:numId="93" w16cid:durableId="1254053747">
    <w:abstractNumId w:val="14"/>
  </w:num>
  <w:num w:numId="94" w16cid:durableId="308174388">
    <w:abstractNumId w:val="32"/>
  </w:num>
  <w:num w:numId="95" w16cid:durableId="841899632">
    <w:abstractNumId w:val="27"/>
  </w:num>
  <w:num w:numId="96" w16cid:durableId="1273249039">
    <w:abstractNumId w:val="43"/>
  </w:num>
  <w:num w:numId="97" w16cid:durableId="930428655">
    <w:abstractNumId w:val="4"/>
  </w:num>
  <w:num w:numId="98" w16cid:durableId="681975020">
    <w:abstractNumId w:val="18"/>
  </w:num>
  <w:num w:numId="99" w16cid:durableId="984895771">
    <w:abstractNumId w:val="90"/>
  </w:num>
  <w:num w:numId="100" w16cid:durableId="1223560039">
    <w:abstractNumId w:val="78"/>
  </w:num>
  <w:num w:numId="101" w16cid:durableId="735274783">
    <w:abstractNumId w:val="34"/>
  </w:num>
  <w:num w:numId="102" w16cid:durableId="1746804596">
    <w:abstractNumId w:val="104"/>
  </w:num>
  <w:num w:numId="103" w16cid:durableId="1400399577">
    <w:abstractNumId w:val="48"/>
  </w:num>
  <w:num w:numId="104" w16cid:durableId="1556239908">
    <w:abstractNumId w:val="42"/>
  </w:num>
  <w:num w:numId="105" w16cid:durableId="1648512138">
    <w:abstractNumId w:val="7"/>
  </w:num>
  <w:num w:numId="106" w16cid:durableId="396056434">
    <w:abstractNumId w:val="12"/>
  </w:num>
  <w:num w:numId="107" w16cid:durableId="2042628465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1F9FCC8"/>
    <w:rsid w:val="0417D3EE"/>
    <w:rsid w:val="049FA0A8"/>
    <w:rsid w:val="05731989"/>
    <w:rsid w:val="06B981A0"/>
    <w:rsid w:val="0B237142"/>
    <w:rsid w:val="0C92F954"/>
    <w:rsid w:val="0D349FEF"/>
    <w:rsid w:val="10BAE049"/>
    <w:rsid w:val="187C66AF"/>
    <w:rsid w:val="1D4C1530"/>
    <w:rsid w:val="20E60D2E"/>
    <w:rsid w:val="24FC1A73"/>
    <w:rsid w:val="250DDA76"/>
    <w:rsid w:val="2A30F3BB"/>
    <w:rsid w:val="2BCA314A"/>
    <w:rsid w:val="2BCA314A"/>
    <w:rsid w:val="309DA26D"/>
    <w:rsid w:val="31686DB0"/>
    <w:rsid w:val="321FE6C5"/>
    <w:rsid w:val="343BBF40"/>
    <w:rsid w:val="3517ED7F"/>
    <w:rsid w:val="3836F94A"/>
    <w:rsid w:val="390F3063"/>
    <w:rsid w:val="3DE2A186"/>
    <w:rsid w:val="3F1FE35C"/>
    <w:rsid w:val="4257841E"/>
    <w:rsid w:val="4356FCDA"/>
    <w:rsid w:val="43CBE6A3"/>
    <w:rsid w:val="43F3547F"/>
    <w:rsid w:val="44D97308"/>
    <w:rsid w:val="4EC6EA09"/>
    <w:rsid w:val="5031C50C"/>
    <w:rsid w:val="530F1DA7"/>
    <w:rsid w:val="53A6D109"/>
    <w:rsid w:val="5A9452D2"/>
    <w:rsid w:val="5E638749"/>
    <w:rsid w:val="615AB411"/>
    <w:rsid w:val="61B3A3AE"/>
    <w:rsid w:val="62A850D4"/>
    <w:rsid w:val="6339C587"/>
    <w:rsid w:val="6E3E71AF"/>
    <w:rsid w:val="6FB3412C"/>
    <w:rsid w:val="72C3887E"/>
    <w:rsid w:val="72D60859"/>
    <w:rsid w:val="776D3961"/>
    <w:rsid w:val="7A850EE4"/>
    <w:rsid w:val="7DA03ACA"/>
    <w:rsid w:val="7EA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54820"/>
  <w15:chartTrackingRefBased/>
  <w15:docId w15:val="{9F534E92-3656-4F37-B785-6BF2BD6E4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Gabriel Ramos Ferreira</lastModifiedBy>
  <revision>1133</revision>
  <lastPrinted>1601-01-01T00:00:00.0000000Z</lastPrinted>
  <dcterms:created xsi:type="dcterms:W3CDTF">2024-03-10T16:42:00.0000000Z</dcterms:created>
  <dcterms:modified xsi:type="dcterms:W3CDTF">2024-03-11T13:48:13.6399256Z</dcterms:modified>
</coreProperties>
</file>