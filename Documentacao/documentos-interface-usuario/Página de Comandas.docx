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564D3D52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7A3CE7AA" w:rsidR="00065A76">
        <w:rPr>
          <w:rFonts w:ascii="Times New Roman" w:hAnsi="Times New Roman"/>
        </w:rPr>
        <w:t xml:space="preserve">Interface de usuário </w:t>
      </w:r>
      <w:r w:rsidRPr="7A3CE7AA" w:rsidR="00F46CBE">
        <w:rPr>
          <w:rFonts w:ascii="Times New Roman" w:hAnsi="Times New Roman"/>
        </w:rPr>
        <w:t>&lt;</w:t>
      </w:r>
      <w:r w:rsidRPr="7A3CE7AA" w:rsidR="51ED03C7">
        <w:rPr>
          <w:rFonts w:ascii="Times New Roman" w:hAnsi="Times New Roman"/>
        </w:rPr>
        <w:t>Página de Comandas</w:t>
      </w:r>
      <w:r w:rsidRPr="7A3CE7AA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7A3CE7AA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3AEEB78F">
            <w:pPr>
              <w:pStyle w:val="Tabela"/>
            </w:pPr>
            <w:r w:rsidR="09DA875F">
              <w:rPr/>
              <w:t xml:space="preserve">A tela deve ter um design limpo e intuitivo, com uma barra superior contendo a logo da Distribuidora Ferreira à esquerda e um ícone de notificação à direita. À esquerda da tela, há uma </w:t>
            </w:r>
            <w:r w:rsidR="09DA875F">
              <w:rPr/>
              <w:t>nav</w:t>
            </w:r>
            <w:r w:rsidR="09DA875F">
              <w:rPr/>
              <w:t xml:space="preserve"> bar com as opções</w:t>
            </w:r>
            <w:r w:rsidR="04BB82B2">
              <w:rPr/>
              <w:t>: Home, Vendas, Produtos, Estoque e Comandas. Ao centro da tela, abaixo da barra superior, exist</w:t>
            </w:r>
            <w:r w:rsidR="541499DD">
              <w:rPr/>
              <w:t>irá</w:t>
            </w:r>
            <w:r w:rsidR="04BB82B2">
              <w:rPr/>
              <w:t xml:space="preserve"> outra barra com o título da página (Comandas). Abaixo dessa barra, ao centro da página, </w:t>
            </w:r>
            <w:r w:rsidR="3CBAADD0">
              <w:rPr/>
              <w:t xml:space="preserve">deve ter </w:t>
            </w:r>
            <w:r w:rsidR="04BB82B2">
              <w:rPr/>
              <w:t xml:space="preserve">um grid de comandas. Dentro de cada painel (comandas) no grid, </w:t>
            </w:r>
            <w:r w:rsidR="46169D80">
              <w:rPr/>
              <w:t>terá uma barra no topo com o texto “Comanda”. Abaixo dessa barra, à esquerda, será escrito o número da mesa da seguinte forma: “Mesa: x”. Ab</w:t>
            </w:r>
            <w:r w:rsidR="5A7B3041">
              <w:rPr/>
              <w:t>aixo disso existir</w:t>
            </w:r>
            <w:r w:rsidR="74C22744">
              <w:rPr/>
              <w:t xml:space="preserve">ão três botões: Adicionar itens, </w:t>
            </w:r>
            <w:r w:rsidR="74C22744">
              <w:rPr/>
              <w:t>Listar</w:t>
            </w:r>
            <w:r w:rsidR="74C22744">
              <w:rPr/>
              <w:t xml:space="preserve"> itens, </w:t>
            </w:r>
            <w:r w:rsidR="74C22744">
              <w:rPr/>
              <w:t>Finalizar</w:t>
            </w:r>
            <w:r w:rsidR="74C22744">
              <w:rPr/>
              <w:t xml:space="preserve"> comanda. Abaixo dos botões, à direita, ficará o total da comanda em questão da seguinte forma: “Total: R$ </w:t>
            </w:r>
            <w:r w:rsidR="74C22744">
              <w:rPr/>
              <w:t>XX,XX</w:t>
            </w:r>
            <w:r w:rsidR="3C83D877">
              <w:rPr/>
              <w:t>”. Por fim, abaixo do grid das comandas, ficará um botão centralizado: Criar nova comanda.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7A3CE7AA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6AAAA73">
            <w:pPr>
              <w:pStyle w:val="Tabela"/>
            </w:pPr>
            <w:r w:rsidR="361D4213">
              <w:rPr/>
              <w:t xml:space="preserve">Esta é a interface acessível através da opção “Comandas” na </w:t>
            </w:r>
            <w:r w:rsidR="361D4213">
              <w:rPr/>
              <w:t>Nav</w:t>
            </w:r>
            <w:r w:rsidR="361D4213">
              <w:rPr/>
              <w:t xml:space="preserve"> Bar, após o login bem-sucedido.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352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245"/>
        <w:gridCol w:w="1893"/>
      </w:tblGrid>
      <w:tr xmlns:wp14="http://schemas.microsoft.com/office/word/2010/wordml" w:rsidRPr="00577606" w:rsidR="00065A76" w:rsidTr="7A3CE7AA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24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93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7A3CE7AA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="7A3CE7AA" w:rsidP="7A3CE7AA" w:rsidRDefault="7A3CE7AA" w14:paraId="01821C1F" w14:textId="21452350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Nav Bar</w:t>
            </w:r>
          </w:p>
        </w:tc>
        <w:tc>
          <w:tcPr>
            <w:tcW w:w="1315" w:type="dxa"/>
            <w:tcMar/>
          </w:tcPr>
          <w:p w:rsidR="7A3CE7AA" w:rsidP="7A3CE7AA" w:rsidRDefault="7A3CE7AA" w14:paraId="045F44C0" w14:textId="56938766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Barra de navegação com as opções: Home, Vendas, Produtos, Estoque e Comandas</w:t>
            </w:r>
          </w:p>
        </w:tc>
        <w:tc>
          <w:tcPr>
            <w:tcW w:w="1134" w:type="dxa"/>
            <w:tcMar/>
          </w:tcPr>
          <w:p w:rsidR="7A3CE7AA" w:rsidP="7A3CE7AA" w:rsidRDefault="7A3CE7AA" w14:paraId="493BB453" w14:textId="58D9583F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275" w:type="dxa"/>
            <w:tcMar/>
          </w:tcPr>
          <w:p w:rsidR="7A3CE7AA" w:rsidP="7A3CE7AA" w:rsidRDefault="7A3CE7AA" w14:paraId="5E90975F" w14:textId="35FC0F13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Texto</w:t>
            </w:r>
          </w:p>
        </w:tc>
        <w:tc>
          <w:tcPr>
            <w:tcW w:w="1245" w:type="dxa"/>
            <w:tcMar/>
          </w:tcPr>
          <w:p w:rsidR="7A3CE7AA" w:rsidP="7A3CE7AA" w:rsidRDefault="7A3CE7AA" w14:paraId="3418E9FA" w14:textId="51317B79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</w:tc>
        <w:tc>
          <w:tcPr>
            <w:tcW w:w="1893" w:type="dxa"/>
            <w:tcMar/>
          </w:tcPr>
          <w:p w:rsidR="7A3CE7AA" w:rsidP="7A3CE7AA" w:rsidRDefault="7A3CE7AA" w14:paraId="14CBCE29" w14:textId="54A3B374">
            <w:pPr>
              <w:pStyle w:val="Tabela"/>
              <w:keepNext w:val="1"/>
              <w:keepLines w:val="1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CE7AA" w:rsidR="7A3CE7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Deve destacar a opção selecionada</w:t>
            </w:r>
          </w:p>
        </w:tc>
      </w:tr>
      <w:tr xmlns:wp14="http://schemas.microsoft.com/office/word/2010/wordml" w:rsidRPr="00577606" w:rsidR="00065A76" w:rsidTr="7A3CE7AA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1E0A9C47">
            <w:pPr>
              <w:pStyle w:val="Tabela"/>
            </w:pPr>
            <w:r w:rsidR="17058D22">
              <w:rPr/>
              <w:t>Grid de Comandas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3128261" wp14:textId="1480C055">
            <w:pPr>
              <w:pStyle w:val="Tabela"/>
            </w:pPr>
            <w:r w:rsidR="17058D22">
              <w:rPr/>
              <w:t>Grid que será preenchido com as comandas criadas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6AB4B102">
            <w:pPr>
              <w:pStyle w:val="Tabela"/>
            </w:pPr>
            <w:r w:rsidR="17058D22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00866176">
            <w:pPr>
              <w:pStyle w:val="Tabela"/>
            </w:pPr>
            <w:r w:rsidR="17058D22">
              <w:rPr/>
              <w:t>Grid</w:t>
            </w:r>
          </w:p>
        </w:tc>
        <w:tc>
          <w:tcPr>
            <w:tcW w:w="1245" w:type="dxa"/>
            <w:tcMar/>
          </w:tcPr>
          <w:p w:rsidRPr="00577606" w:rsidR="00065A76" w:rsidP="00A37183" w:rsidRDefault="00065A76" w14:paraId="4B99056E" wp14:textId="065B5990">
            <w:pPr>
              <w:pStyle w:val="Tabela"/>
            </w:pPr>
            <w:r w:rsidR="17058D22">
              <w:rPr/>
              <w:t>Menu</w:t>
            </w:r>
          </w:p>
        </w:tc>
        <w:tc>
          <w:tcPr>
            <w:tcW w:w="1893" w:type="dxa"/>
            <w:tcMar/>
          </w:tcPr>
          <w:p w:rsidRPr="00577606" w:rsidR="00065A76" w:rsidP="00A37183" w:rsidRDefault="00065A76" w14:paraId="1299C43A" wp14:textId="6F0CC81D">
            <w:pPr>
              <w:pStyle w:val="Tabela"/>
            </w:pPr>
            <w:r w:rsidR="17058D22">
              <w:rPr/>
              <w:t>Deve atualizar automaticamente</w:t>
            </w:r>
          </w:p>
        </w:tc>
      </w:tr>
      <w:tr xmlns:wp14="http://schemas.microsoft.com/office/word/2010/wordml" w:rsidRPr="00577606" w:rsidR="00065A76" w:rsidTr="7A3CE7AA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1B922C3E">
            <w:pPr>
              <w:pStyle w:val="Tabela"/>
            </w:pPr>
            <w:r w:rsidR="17058D22">
              <w:rPr/>
              <w:t>Botões de Comanda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FB78278" wp14:textId="46A97CD5">
            <w:pPr>
              <w:pStyle w:val="Tabela"/>
            </w:pPr>
            <w:r w:rsidR="17058D22">
              <w:rPr/>
              <w:t xml:space="preserve">Três botões para ações rápidas em cada comanda: Adicionar Itens, </w:t>
            </w:r>
            <w:r w:rsidR="17058D22">
              <w:rPr/>
              <w:t>Listar</w:t>
            </w:r>
            <w:r w:rsidR="17058D22">
              <w:rPr/>
              <w:t xml:space="preserve"> itens, Finalizar Comanda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37295738">
            <w:pPr>
              <w:pStyle w:val="Tabela"/>
            </w:pPr>
            <w:r w:rsidR="17058D22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0D883002">
            <w:pPr>
              <w:pStyle w:val="Tabela"/>
            </w:pPr>
            <w:r w:rsidR="17058D22">
              <w:rPr/>
              <w:t>Texto/Ícone</w:t>
            </w:r>
          </w:p>
        </w:tc>
        <w:tc>
          <w:tcPr>
            <w:tcW w:w="1245" w:type="dxa"/>
            <w:tcMar/>
          </w:tcPr>
          <w:p w:rsidRPr="00577606" w:rsidR="00065A76" w:rsidP="00A37183" w:rsidRDefault="00065A76" w14:paraId="34CE0A41" wp14:textId="05F3AB42">
            <w:pPr>
              <w:pStyle w:val="Tabela"/>
            </w:pPr>
            <w:r w:rsidR="17058D22">
              <w:rPr/>
              <w:t>Botão</w:t>
            </w:r>
          </w:p>
        </w:tc>
        <w:tc>
          <w:tcPr>
            <w:tcW w:w="1893" w:type="dxa"/>
            <w:tcMar/>
          </w:tcPr>
          <w:p w:rsidRPr="00577606" w:rsidR="00065A76" w:rsidP="00A37183" w:rsidRDefault="00065A76" w14:paraId="62EBF3C5" wp14:textId="2FF96A8A">
            <w:pPr>
              <w:pStyle w:val="Tabela"/>
            </w:pPr>
            <w:r w:rsidR="5534794B">
              <w:rPr/>
              <w:t>N/A</w:t>
            </w:r>
          </w:p>
        </w:tc>
      </w:tr>
      <w:tr xmlns:wp14="http://schemas.microsoft.com/office/word/2010/wordml" w:rsidRPr="00577606" w:rsidR="00065A76" w:rsidTr="7A3CE7AA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022845B2">
            <w:pPr>
              <w:pStyle w:val="Tabela"/>
            </w:pPr>
            <w:r w:rsidR="73FB3DC8">
              <w:rPr/>
              <w:t>Total da Comanda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7F92B952">
            <w:pPr>
              <w:pStyle w:val="Tabela"/>
            </w:pPr>
            <w:r w:rsidR="73FB3DC8">
              <w:rPr/>
              <w:t>Valor total da comanda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03206977">
            <w:pPr>
              <w:pStyle w:val="Tabela"/>
            </w:pPr>
            <w:r w:rsidR="73FB3DC8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D81B9C7">
            <w:pPr>
              <w:pStyle w:val="Tabela"/>
            </w:pPr>
            <w:r w:rsidR="73FB3DC8">
              <w:rPr/>
              <w:t>Texto</w:t>
            </w:r>
          </w:p>
        </w:tc>
        <w:tc>
          <w:tcPr>
            <w:tcW w:w="1245" w:type="dxa"/>
            <w:tcMar/>
          </w:tcPr>
          <w:p w:rsidRPr="00577606" w:rsidR="00065A76" w:rsidP="00A37183" w:rsidRDefault="00065A76" w14:paraId="1F72F646" wp14:textId="0B76F5FD">
            <w:pPr>
              <w:pStyle w:val="Tabela"/>
            </w:pPr>
            <w:r w:rsidR="73FB3DC8">
              <w:rPr/>
              <w:t>Texto</w:t>
            </w:r>
          </w:p>
        </w:tc>
        <w:tc>
          <w:tcPr>
            <w:tcW w:w="1893" w:type="dxa"/>
            <w:tcMar/>
          </w:tcPr>
          <w:p w:rsidRPr="00577606" w:rsidR="00065A76" w:rsidP="00A37183" w:rsidRDefault="00065A76" w14:paraId="08CE6F91" wp14:textId="47CD4D89">
            <w:pPr>
              <w:pStyle w:val="Tabela"/>
            </w:pPr>
            <w:r w:rsidR="73FB3DC8">
              <w:rPr/>
              <w:t>Deve atualizar automaticamente</w:t>
            </w:r>
          </w:p>
        </w:tc>
      </w:tr>
      <w:tr xmlns:wp14="http://schemas.microsoft.com/office/word/2010/wordml" w:rsidRPr="00577606" w:rsidR="00065A76" w:rsidTr="7A3CE7AA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1D9D64D0">
            <w:pPr>
              <w:pStyle w:val="Tabela"/>
            </w:pPr>
            <w:r w:rsidR="73FB3DC8">
              <w:rPr/>
              <w:t>Botão Criar Nova Comanda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78B5E195">
            <w:pPr>
              <w:pStyle w:val="Tabela"/>
            </w:pPr>
            <w:r w:rsidR="73FB3DC8">
              <w:rPr/>
              <w:t>Botão para criar nova comanda</w:t>
            </w:r>
          </w:p>
        </w:tc>
        <w:tc>
          <w:tcPr>
            <w:tcW w:w="1134" w:type="dxa"/>
            <w:tcMar/>
          </w:tcPr>
          <w:p w:rsidRPr="00577606" w:rsidR="00065A76" w:rsidP="7A3CE7AA" w:rsidRDefault="00065A76" w14:paraId="07547A01" wp14:textId="66E5A7B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3FB3DC8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7A3CE7AA" w:rsidRDefault="00065A76" w14:paraId="5043CB0F" wp14:textId="3E2A7E9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3FB3DC8">
              <w:rPr/>
              <w:t>Texto/Ícone</w:t>
            </w:r>
          </w:p>
        </w:tc>
        <w:tc>
          <w:tcPr>
            <w:tcW w:w="1245" w:type="dxa"/>
            <w:tcMar/>
          </w:tcPr>
          <w:p w:rsidRPr="00577606" w:rsidR="00065A76" w:rsidP="00A37183" w:rsidRDefault="00065A76" w14:paraId="07459315" wp14:textId="043FD409">
            <w:pPr>
              <w:pStyle w:val="Tabela"/>
            </w:pPr>
            <w:r w:rsidR="73FB3DC8">
              <w:rPr/>
              <w:t>Botão</w:t>
            </w:r>
          </w:p>
        </w:tc>
        <w:tc>
          <w:tcPr>
            <w:tcW w:w="1893" w:type="dxa"/>
            <w:tcMar/>
          </w:tcPr>
          <w:p w:rsidRPr="00577606" w:rsidR="005C5584" w:rsidP="00A37183" w:rsidRDefault="005C5584" w14:paraId="6537F28F" wp14:textId="271D2C3E">
            <w:pPr>
              <w:pStyle w:val="Tabela"/>
            </w:pPr>
            <w:r w:rsidR="73FB3DC8">
              <w:rPr/>
              <w:t>N/A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7A3CE7AA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7A3CE7AA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03A1AC58">
            <w:pPr>
              <w:pStyle w:val="Tabela"/>
            </w:pPr>
            <w:r w:rsidR="27DBD506">
              <w:rPr/>
              <w:t>Nav Bar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00B9F37C">
            <w:pPr>
              <w:pStyle w:val="Tabela"/>
            </w:pPr>
            <w:r w:rsidR="27DBD506">
              <w:rPr/>
              <w:t xml:space="preserve">Navegação </w:t>
            </w:r>
            <w:r w:rsidR="27DBD506">
              <w:rPr/>
              <w:t>enre</w:t>
            </w:r>
            <w:r w:rsidR="27DBD506">
              <w:rPr/>
              <w:t xml:space="preserve"> as diferentes seções do 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1472C5F9">
            <w:pPr>
              <w:pStyle w:val="Tabela"/>
            </w:pPr>
            <w:r w:rsidR="27DBD506">
              <w:rPr/>
              <w:t>N/A</w:t>
            </w:r>
          </w:p>
        </w:tc>
      </w:tr>
      <w:tr xmlns:wp14="http://schemas.microsoft.com/office/word/2010/wordml" w:rsidRPr="00577606" w:rsidR="00EA7AD4" w:rsidTr="7A3CE7AA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63B908AA">
            <w:pPr>
              <w:pStyle w:val="Tabela"/>
            </w:pPr>
            <w:r w:rsidR="27DBD506">
              <w:rPr/>
              <w:t>Botões de Comanda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4E2BB9F5">
            <w:pPr>
              <w:pStyle w:val="Tabela"/>
            </w:pPr>
            <w:r w:rsidR="27DBD506">
              <w:rPr/>
              <w:t>Realiza ações rápidas: Adicionar itens, Listar itens, Finalizar comanda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16A84840">
            <w:pPr>
              <w:pStyle w:val="Tabela"/>
            </w:pPr>
            <w:r w:rsidR="27DBD506">
              <w:rPr/>
              <w:t>N/A</w:t>
            </w:r>
          </w:p>
        </w:tc>
      </w:tr>
      <w:tr xmlns:wp14="http://schemas.microsoft.com/office/word/2010/wordml" w:rsidRPr="00577606" w:rsidR="00EA7AD4" w:rsidTr="7A3CE7AA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118DEB20">
            <w:pPr>
              <w:pStyle w:val="Tabela"/>
            </w:pPr>
            <w:r w:rsidR="27DBD506">
              <w:rPr/>
              <w:t>Ícone de notificação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090F06EF">
            <w:pPr>
              <w:pStyle w:val="Tabela"/>
            </w:pPr>
            <w:r w:rsidR="27DBD506">
              <w:rPr/>
              <w:t>Abre a barra de notificações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11E8A113">
            <w:pPr>
              <w:pStyle w:val="Tabela"/>
            </w:pPr>
            <w:r w:rsidR="27DBD506">
              <w:rPr/>
              <w:t>N/A</w:t>
            </w:r>
          </w:p>
        </w:tc>
      </w:tr>
      <w:tr xmlns:wp14="http://schemas.microsoft.com/office/word/2010/wordml" w:rsidRPr="00577606" w:rsidR="00E31ADC" w:rsidTr="7A3CE7AA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3678BD43">
            <w:pPr>
              <w:pStyle w:val="Tabela"/>
            </w:pPr>
            <w:r w:rsidR="27DBD506">
              <w:rPr/>
              <w:t>Botão Criar Nova Comanda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127A604A">
            <w:pPr>
              <w:pStyle w:val="Tabela"/>
            </w:pPr>
            <w:r w:rsidR="27DBD506">
              <w:rPr/>
              <w:t>Cria nova</w:t>
            </w:r>
            <w:r w:rsidR="27DBD506">
              <w:rPr/>
              <w:t xml:space="preserve"> comanda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37BF8F6D">
            <w:pPr>
              <w:pStyle w:val="Tabela"/>
            </w:pPr>
            <w:r w:rsidR="27DBD506">
              <w:rPr/>
              <w:t>N/A</w:t>
            </w: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numId w:val="0"/>
        </w:numPr>
        <w:rPr>
          <w:rFonts w:ascii="Times New Roman" w:hAnsi="Times New Roman"/>
          <w:b w:val="0"/>
          <w:bCs w:val="0"/>
          <w:highlight w:val="yellow"/>
        </w:rPr>
      </w:pPr>
    </w:p>
    <w:p w:rsidR="62D05970" w:rsidP="7A3CE7AA" w:rsidRDefault="62D05970" w14:paraId="3777A148" w14:textId="6B8979D5">
      <w:pPr>
        <w:pStyle w:val="Ttulo6"/>
        <w:keepLines w:val="1"/>
        <w:rPr>
          <w:rFonts w:ascii="Times New Roman" w:hAnsi="Times New Roman"/>
        </w:rPr>
      </w:pPr>
      <w:r w:rsidRPr="7A3CE7AA" w:rsidR="62D05970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A3CE7AA" w:rsidTr="7A3CE7AA" w14:paraId="166386BE">
        <w:trPr>
          <w:trHeight w:val="300"/>
        </w:trPr>
        <w:tc>
          <w:tcPr>
            <w:tcW w:w="1063" w:type="dxa"/>
            <w:tcMar/>
          </w:tcPr>
          <w:p w:rsidR="7A3CE7AA" w:rsidP="7A3CE7AA" w:rsidRDefault="7A3CE7AA" w14:paraId="1DBFEC2B">
            <w:pPr>
              <w:pStyle w:val="Tabela"/>
              <w:jc w:val="center"/>
              <w:rPr>
                <w:b w:val="1"/>
                <w:bCs w:val="1"/>
              </w:rPr>
            </w:pPr>
            <w:r w:rsidRPr="7A3CE7AA" w:rsidR="7A3CE7AA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A3CE7AA" w:rsidP="7A3CE7AA" w:rsidRDefault="7A3CE7AA" w14:paraId="024DFCEC">
            <w:pPr>
              <w:pStyle w:val="Tabela"/>
              <w:jc w:val="center"/>
              <w:rPr>
                <w:b w:val="1"/>
                <w:bCs w:val="1"/>
              </w:rPr>
            </w:pPr>
            <w:r w:rsidRPr="7A3CE7AA" w:rsidR="7A3CE7AA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242B743F" w:rsidP="7A3CE7AA" w:rsidRDefault="242B743F" w14:paraId="4A4FF96B" w14:textId="5995E60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A3CE7AA" w:rsidR="242B743F">
              <w:rPr>
                <w:b w:val="1"/>
                <w:bCs w:val="1"/>
              </w:rPr>
              <w:t>Descrição</w:t>
            </w:r>
          </w:p>
        </w:tc>
        <w:tc>
          <w:tcPr>
            <w:tcW w:w="2457" w:type="dxa"/>
            <w:tcMar/>
          </w:tcPr>
          <w:p w:rsidR="242B743F" w:rsidP="7A3CE7AA" w:rsidRDefault="242B743F" w14:paraId="6ED804EC" w14:textId="09347A3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7A3CE7AA" w:rsidR="242B743F">
              <w:rPr>
                <w:b w:val="1"/>
                <w:bCs w:val="1"/>
              </w:rPr>
              <w:t>Localização</w:t>
            </w:r>
          </w:p>
        </w:tc>
      </w:tr>
      <w:tr w:rsidR="7A3CE7AA" w:rsidTr="7A3CE7AA" w14:paraId="40AD4A22">
        <w:trPr>
          <w:trHeight w:val="300"/>
        </w:trPr>
        <w:tc>
          <w:tcPr>
            <w:tcW w:w="1063" w:type="dxa"/>
            <w:tcMar/>
          </w:tcPr>
          <w:p w:rsidR="7A3CE7AA" w:rsidP="7A3CE7AA" w:rsidRDefault="7A3CE7AA" w14:paraId="4D2FAFCC" w14:textId="7A1F830E">
            <w:pPr>
              <w:pStyle w:val="Tabela"/>
              <w:numPr>
                <w:ilvl w:val="0"/>
                <w:numId w:val="108"/>
              </w:numPr>
              <w:suppressLineNumbers w:val="0"/>
              <w:bidi w:val="0"/>
              <w:spacing w:before="40" w:beforeAutospacing="off" w:after="40" w:afterAutospacing="off" w:line="259" w:lineRule="auto"/>
              <w:ind w:right="0"/>
              <w:jc w:val="left"/>
              <w:rPr/>
            </w:pPr>
          </w:p>
        </w:tc>
        <w:tc>
          <w:tcPr>
            <w:tcW w:w="1559" w:type="dxa"/>
            <w:tcMar/>
          </w:tcPr>
          <w:p w:rsidR="242B743F" w:rsidP="7A3CE7AA" w:rsidRDefault="242B743F" w14:paraId="32C04BF0" w14:textId="0D07AE88">
            <w:pPr>
              <w:pStyle w:val="Tabela"/>
            </w:pPr>
            <w:r w:rsidR="242B743F">
              <w:rPr/>
              <w:t>Logo Distribuidora Ferreira</w:t>
            </w:r>
          </w:p>
        </w:tc>
        <w:tc>
          <w:tcPr>
            <w:tcW w:w="4111" w:type="dxa"/>
            <w:tcMar/>
          </w:tcPr>
          <w:p w:rsidR="242B743F" w:rsidP="7A3CE7AA" w:rsidRDefault="242B743F" w14:paraId="778798E4" w14:textId="253E4051">
            <w:pPr>
              <w:pStyle w:val="Tabela"/>
            </w:pPr>
            <w:r w:rsidR="242B743F">
              <w:rPr/>
              <w:t>Logo da empresa</w:t>
            </w:r>
          </w:p>
        </w:tc>
        <w:tc>
          <w:tcPr>
            <w:tcW w:w="2457" w:type="dxa"/>
            <w:tcMar/>
          </w:tcPr>
          <w:p w:rsidR="242B743F" w:rsidP="7A3CE7AA" w:rsidRDefault="242B743F" w14:paraId="756B9CF4" w14:textId="23846807">
            <w:pPr>
              <w:pStyle w:val="Tabela"/>
            </w:pPr>
            <w:r w:rsidR="242B743F">
              <w:rPr/>
              <w:t>Barra superior da tela</w:t>
            </w:r>
            <w:r w:rsidR="38900700">
              <w:rPr/>
              <w:t>, à esquerda</w:t>
            </w:r>
          </w:p>
        </w:tc>
      </w:tr>
      <w:tr w:rsidR="7A3CE7AA" w:rsidTr="7A3CE7AA" w14:paraId="2359C814">
        <w:trPr>
          <w:trHeight w:val="300"/>
        </w:trPr>
        <w:tc>
          <w:tcPr>
            <w:tcW w:w="1063" w:type="dxa"/>
            <w:tcMar/>
          </w:tcPr>
          <w:p w:rsidR="7734EC31" w:rsidP="7A3CE7AA" w:rsidRDefault="7734EC31" w14:paraId="77676D59" w14:textId="692A78F5">
            <w:pPr>
              <w:pStyle w:val="Tabela"/>
              <w:ind w:left="0"/>
              <w:jc w:val="center"/>
            </w:pPr>
            <w:r w:rsidR="7734EC31">
              <w:rPr/>
              <w:t>2</w:t>
            </w:r>
          </w:p>
        </w:tc>
        <w:tc>
          <w:tcPr>
            <w:tcW w:w="1559" w:type="dxa"/>
            <w:tcMar/>
          </w:tcPr>
          <w:p w:rsidR="26E05446" w:rsidP="7A3CE7AA" w:rsidRDefault="26E05446" w14:paraId="17E9B300" w14:textId="0D60EA2A">
            <w:pPr>
              <w:pStyle w:val="Tabela"/>
            </w:pPr>
            <w:r w:rsidR="26E05446">
              <w:rPr/>
              <w:t>Ícone de notificação</w:t>
            </w:r>
          </w:p>
        </w:tc>
        <w:tc>
          <w:tcPr>
            <w:tcW w:w="4111" w:type="dxa"/>
            <w:tcMar/>
          </w:tcPr>
          <w:p w:rsidR="26E05446" w:rsidP="7A3CE7AA" w:rsidRDefault="26E05446" w14:paraId="271BABDB" w14:textId="7511372F">
            <w:pPr>
              <w:pStyle w:val="Tabela"/>
            </w:pPr>
            <w:r w:rsidR="26E05446">
              <w:rPr/>
              <w:t>Ícone clicável que abre a barra de notificações</w:t>
            </w:r>
          </w:p>
        </w:tc>
        <w:tc>
          <w:tcPr>
            <w:tcW w:w="2457" w:type="dxa"/>
            <w:tcMar/>
          </w:tcPr>
          <w:p w:rsidR="26E05446" w:rsidP="7A3CE7AA" w:rsidRDefault="26E05446" w14:paraId="5420F544" w14:textId="18CC2186">
            <w:pPr>
              <w:pStyle w:val="Tabela"/>
            </w:pPr>
            <w:r w:rsidR="26E05446">
              <w:rPr/>
              <w:t>Barra superior da tela, à direita</w:t>
            </w:r>
          </w:p>
        </w:tc>
      </w:tr>
      <w:tr w:rsidR="7A3CE7AA" w:rsidTr="7A3CE7AA" w14:paraId="6602B862">
        <w:trPr>
          <w:trHeight w:val="300"/>
        </w:trPr>
        <w:tc>
          <w:tcPr>
            <w:tcW w:w="1063" w:type="dxa"/>
            <w:tcMar/>
          </w:tcPr>
          <w:p w:rsidR="13CD9D8D" w:rsidP="7A3CE7AA" w:rsidRDefault="13CD9D8D" w14:paraId="0FD8BFA2" w14:textId="33AE99A2">
            <w:pPr>
              <w:pStyle w:val="Tabela"/>
              <w:ind w:left="0"/>
              <w:jc w:val="center"/>
            </w:pPr>
            <w:r w:rsidR="13CD9D8D">
              <w:rPr/>
              <w:t>3</w:t>
            </w:r>
          </w:p>
        </w:tc>
        <w:tc>
          <w:tcPr>
            <w:tcW w:w="1559" w:type="dxa"/>
            <w:tcMar/>
          </w:tcPr>
          <w:p w:rsidR="0EC7DB98" w:rsidP="7A3CE7AA" w:rsidRDefault="0EC7DB98" w14:paraId="32B12496" w14:textId="4D8C51B7">
            <w:pPr>
              <w:pStyle w:val="Tabela"/>
            </w:pPr>
            <w:r w:rsidR="0EC7DB98">
              <w:rPr/>
              <w:t>Ícones Nav Bar</w:t>
            </w:r>
          </w:p>
        </w:tc>
        <w:tc>
          <w:tcPr>
            <w:tcW w:w="4111" w:type="dxa"/>
            <w:tcMar/>
          </w:tcPr>
          <w:p w:rsidR="0EC7DB98" w:rsidP="7A3CE7AA" w:rsidRDefault="0EC7DB98" w14:paraId="62259D21" w14:textId="674052EF">
            <w:pPr>
              <w:pStyle w:val="Tabela"/>
            </w:pPr>
            <w:r w:rsidR="0EC7DB98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="5B16F284" w:rsidP="7A3CE7AA" w:rsidRDefault="5B16F284" w14:paraId="250E217D" w14:textId="171215DB">
            <w:pPr>
              <w:pStyle w:val="Tabela"/>
            </w:pPr>
            <w:r w:rsidR="5B16F284">
              <w:rPr/>
              <w:t>Nav Bar, à esquerda da tela</w:t>
            </w:r>
          </w:p>
        </w:tc>
      </w:tr>
      <w:tr w:rsidR="7A3CE7AA" w:rsidTr="7A3CE7AA" w14:paraId="4C0255CC">
        <w:trPr>
          <w:trHeight w:val="300"/>
        </w:trPr>
        <w:tc>
          <w:tcPr>
            <w:tcW w:w="1063" w:type="dxa"/>
            <w:tcMar/>
          </w:tcPr>
          <w:p w:rsidR="13CD9D8D" w:rsidP="7A3CE7AA" w:rsidRDefault="13CD9D8D" w14:paraId="65112026" w14:textId="043D22B0">
            <w:pPr>
              <w:pStyle w:val="Tabela"/>
              <w:ind w:left="0"/>
              <w:jc w:val="center"/>
            </w:pPr>
            <w:r w:rsidR="13CD9D8D">
              <w:rPr/>
              <w:t>4</w:t>
            </w:r>
          </w:p>
        </w:tc>
        <w:tc>
          <w:tcPr>
            <w:tcW w:w="1559" w:type="dxa"/>
            <w:tcMar/>
          </w:tcPr>
          <w:p w:rsidR="660D9B29" w:rsidP="7A3CE7AA" w:rsidRDefault="660D9B29" w14:paraId="16C2DD36" w14:textId="6A8E63E3">
            <w:pPr>
              <w:pStyle w:val="Tabela"/>
            </w:pPr>
            <w:r w:rsidR="660D9B29">
              <w:rPr/>
              <w:t>Ícones Botões de Comanda</w:t>
            </w:r>
          </w:p>
        </w:tc>
        <w:tc>
          <w:tcPr>
            <w:tcW w:w="4111" w:type="dxa"/>
            <w:tcMar/>
          </w:tcPr>
          <w:p w:rsidR="660D9B29" w:rsidP="7A3CE7AA" w:rsidRDefault="660D9B29" w14:paraId="4E4CD272" w14:textId="6D2DADAC">
            <w:pPr>
              <w:pStyle w:val="Tabela"/>
            </w:pPr>
            <w:r w:rsidR="660D9B29">
              <w:rPr/>
              <w:t>Ícones que remetem às ações: Adicionar Itens, Listar Itens, Finalizar Comanda</w:t>
            </w:r>
          </w:p>
        </w:tc>
        <w:tc>
          <w:tcPr>
            <w:tcW w:w="2457" w:type="dxa"/>
            <w:tcMar/>
          </w:tcPr>
          <w:p w:rsidR="660D9B29" w:rsidP="7A3CE7AA" w:rsidRDefault="660D9B29" w14:paraId="2CF62B44" w14:textId="0EE9BCEA">
            <w:pPr>
              <w:pStyle w:val="Tabela"/>
            </w:pPr>
            <w:r w:rsidR="660D9B29">
              <w:rPr/>
              <w:t>Dentro de cada painel (comanda)</w:t>
            </w:r>
            <w:r w:rsidR="51C43C54">
              <w:rPr/>
              <w:t xml:space="preserve"> no grid</w:t>
            </w:r>
          </w:p>
        </w:tc>
      </w:tr>
      <w:tr w:rsidR="7A3CE7AA" w:rsidTr="7A3CE7AA" w14:paraId="2D937E45">
        <w:trPr>
          <w:trHeight w:val="300"/>
        </w:trPr>
        <w:tc>
          <w:tcPr>
            <w:tcW w:w="1063" w:type="dxa"/>
            <w:tcMar/>
          </w:tcPr>
          <w:p w:rsidR="5A003587" w:rsidP="7A3CE7AA" w:rsidRDefault="5A003587" w14:paraId="08367664" w14:textId="564E374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="5A003587">
              <w:rPr/>
              <w:t>5</w:t>
            </w:r>
          </w:p>
        </w:tc>
        <w:tc>
          <w:tcPr>
            <w:tcW w:w="1559" w:type="dxa"/>
            <w:tcMar/>
          </w:tcPr>
          <w:p w:rsidR="080D7A92" w:rsidP="7A3CE7AA" w:rsidRDefault="080D7A92" w14:paraId="2D1F897C" w14:textId="675002C7">
            <w:pPr>
              <w:pStyle w:val="Tabela"/>
            </w:pPr>
            <w:r w:rsidR="080D7A92">
              <w:rPr/>
              <w:t>Ícone Botão Criar Nova Comanda</w:t>
            </w:r>
          </w:p>
        </w:tc>
        <w:tc>
          <w:tcPr>
            <w:tcW w:w="4111" w:type="dxa"/>
            <w:tcMar/>
          </w:tcPr>
          <w:p w:rsidR="080D7A92" w:rsidP="7A3CE7AA" w:rsidRDefault="080D7A92" w14:paraId="3AF08173" w14:textId="4C0C6956">
            <w:pPr>
              <w:pStyle w:val="Tabela"/>
            </w:pPr>
            <w:r w:rsidR="080D7A92">
              <w:rPr/>
              <w:t>Ícone que remete à ação de criar nova comanda</w:t>
            </w:r>
          </w:p>
        </w:tc>
        <w:tc>
          <w:tcPr>
            <w:tcW w:w="2457" w:type="dxa"/>
            <w:tcMar/>
          </w:tcPr>
          <w:p w:rsidR="080D7A92" w:rsidP="7A3CE7AA" w:rsidRDefault="080D7A92" w14:paraId="416FC9C2" w14:textId="3C6C28D3">
            <w:pPr>
              <w:pStyle w:val="Tabela"/>
            </w:pPr>
            <w:r w:rsidR="080D7A92">
              <w:rPr/>
              <w:t>Abaixo do grid das comandas</w:t>
            </w:r>
          </w:p>
        </w:tc>
      </w:tr>
    </w:tbl>
    <w:p w:rsidR="7A3CE7AA" w:rsidP="7A3CE7AA" w:rsidRDefault="7A3CE7AA" w14:paraId="687ABF8D" w14:textId="386214E2">
      <w:pPr>
        <w:pStyle w:val="Corpodetexto"/>
        <w:rPr>
          <w:highlight w:val="yellow"/>
        </w:rPr>
      </w:pPr>
    </w:p>
    <w:p w:rsidR="7A3CE7AA" w:rsidP="7A3CE7AA" w:rsidRDefault="7A3CE7AA" w14:paraId="6B895519" w14:textId="09F751EB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7">
    <w:nsid w:val="ad50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9983A"/>
    <w:rsid w:val="00E9983A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BB82B2"/>
    <w:rsid w:val="06B981A0"/>
    <w:rsid w:val="080D7A92"/>
    <w:rsid w:val="09DA875F"/>
    <w:rsid w:val="0A7CFE6F"/>
    <w:rsid w:val="0AFD9E01"/>
    <w:rsid w:val="0E353EC3"/>
    <w:rsid w:val="0E353EC3"/>
    <w:rsid w:val="0EC7DB98"/>
    <w:rsid w:val="0FD10F24"/>
    <w:rsid w:val="13CD9D8D"/>
    <w:rsid w:val="17058D22"/>
    <w:rsid w:val="1849981E"/>
    <w:rsid w:val="242B743F"/>
    <w:rsid w:val="24F0A6E3"/>
    <w:rsid w:val="26E05446"/>
    <w:rsid w:val="27DBD506"/>
    <w:rsid w:val="2C12B07A"/>
    <w:rsid w:val="2C2BD8D7"/>
    <w:rsid w:val="2EBFFEB7"/>
    <w:rsid w:val="2EBFFEB7"/>
    <w:rsid w:val="30E6219D"/>
    <w:rsid w:val="31F79F79"/>
    <w:rsid w:val="33936FDA"/>
    <w:rsid w:val="361D4213"/>
    <w:rsid w:val="38900700"/>
    <w:rsid w:val="3C83D877"/>
    <w:rsid w:val="3CBAADD0"/>
    <w:rsid w:val="41D6DFFD"/>
    <w:rsid w:val="41D6DFFD"/>
    <w:rsid w:val="4215B0C9"/>
    <w:rsid w:val="42A495DA"/>
    <w:rsid w:val="436067E3"/>
    <w:rsid w:val="46169D80"/>
    <w:rsid w:val="4B7DC243"/>
    <w:rsid w:val="4EB56305"/>
    <w:rsid w:val="4EB56305"/>
    <w:rsid w:val="51C43C54"/>
    <w:rsid w:val="51ED03C7"/>
    <w:rsid w:val="541499DD"/>
    <w:rsid w:val="5534794B"/>
    <w:rsid w:val="586432D1"/>
    <w:rsid w:val="5A003587"/>
    <w:rsid w:val="5A7B3041"/>
    <w:rsid w:val="5B16F284"/>
    <w:rsid w:val="5B9BD393"/>
    <w:rsid w:val="5D37A3F4"/>
    <w:rsid w:val="5D37A3F4"/>
    <w:rsid w:val="615AB411"/>
    <w:rsid w:val="620B1517"/>
    <w:rsid w:val="62D05970"/>
    <w:rsid w:val="637F8CCC"/>
    <w:rsid w:val="649F3AF7"/>
    <w:rsid w:val="651B5D2D"/>
    <w:rsid w:val="660D9B29"/>
    <w:rsid w:val="68C62150"/>
    <w:rsid w:val="68C62150"/>
    <w:rsid w:val="7065FD5A"/>
    <w:rsid w:val="739D9E1C"/>
    <w:rsid w:val="73FB3DC8"/>
    <w:rsid w:val="74C22744"/>
    <w:rsid w:val="7734EC31"/>
    <w:rsid w:val="7A3CE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1133</revision>
  <lastPrinted>1601-01-01T00:00:00.0000000Z</lastPrinted>
  <dcterms:created xsi:type="dcterms:W3CDTF">2024-03-10T16:42:00.0000000Z</dcterms:created>
  <dcterms:modified xsi:type="dcterms:W3CDTF">2024-03-11T19:13:34.0453388Z</dcterms:modified>
</coreProperties>
</file>